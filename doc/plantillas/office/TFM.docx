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3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4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5.xml" ContentType="application/vnd.openxmlformats-officedocument.wordprocessingml.footer+xml"/>
  <Override PartName="/word/header26.xml" ContentType="application/vnd.openxmlformats-officedocument.wordprocessingml.header+xml"/>
  <Override PartName="/word/footer16.xml" ContentType="application/vnd.openxmlformats-officedocument.wordprocessingml.foot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437" w:type="pct"/>
        <w:jc w:val="center"/>
        <w:tblLook w:val="04A0" w:firstRow="1" w:lastRow="0" w:firstColumn="1" w:lastColumn="0" w:noHBand="0" w:noVBand="1"/>
      </w:tblPr>
      <w:tblGrid>
        <w:gridCol w:w="7798"/>
      </w:tblGrid>
      <w:tr w:rsidR="004214B4" w:rsidTr="00526B73">
        <w:trPr>
          <w:trHeight w:val="2688"/>
          <w:jc w:val="center"/>
        </w:trPr>
        <w:tc>
          <w:tcPr>
            <w:tcW w:w="5000" w:type="pct"/>
          </w:tcPr>
          <w:p w:rsidR="004214B4" w:rsidRDefault="00392338" w:rsidP="00392338">
            <w:pPr>
              <w:pStyle w:val="Sinespaciado"/>
              <w:jc w:val="center"/>
              <w:rPr>
                <w:rFonts w:ascii="Cambria" w:hAnsi="Cambria"/>
                <w:caps/>
              </w:rPr>
            </w:pPr>
            <w:r w:rsidRPr="00392338">
              <w:rPr>
                <w:noProof/>
                <w:lang w:eastAsia="es-ES"/>
              </w:rPr>
              <w:drawing>
                <wp:inline distT="0" distB="0" distL="0" distR="0">
                  <wp:extent cx="1609725" cy="1609725"/>
                  <wp:effectExtent l="0" t="0" r="0" b="0"/>
                  <wp:docPr id="52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4B4" w:rsidTr="00526B73">
        <w:trPr>
          <w:trHeight w:val="1440"/>
          <w:jc w:val="center"/>
        </w:trPr>
        <w:tc>
          <w:tcPr>
            <w:tcW w:w="5000" w:type="pct"/>
            <w:vAlign w:val="center"/>
          </w:tcPr>
          <w:p w:rsidR="004214B4" w:rsidRPr="00504EA9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80"/>
              </w:rPr>
            </w:pP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  <w:r w:rsidRPr="00060203">
              <w:rPr>
                <w:rFonts w:ascii="Times New Roman" w:hAnsi="Times New Roman"/>
                <w:b/>
                <w:sz w:val="36"/>
                <w:szCs w:val="80"/>
              </w:rPr>
              <w:t>UNIVERSIDAD DE CASTILLA-LA MANCHA</w:t>
            </w:r>
          </w:p>
          <w:p w:rsidR="004214B4" w:rsidRPr="00504EA9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20"/>
                <w:szCs w:val="80"/>
              </w:rPr>
            </w:pPr>
          </w:p>
          <w:p w:rsidR="004214B4" w:rsidRPr="00060203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44"/>
                <w:szCs w:val="80"/>
              </w:rPr>
            </w:pPr>
            <w:r w:rsidRPr="00060203">
              <w:rPr>
                <w:rFonts w:ascii="Times New Roman" w:hAnsi="Times New Roman"/>
                <w:b/>
                <w:sz w:val="36"/>
                <w:szCs w:val="80"/>
              </w:rPr>
              <w:t xml:space="preserve">ESCUELA </w:t>
            </w:r>
            <w:r w:rsidR="00392338">
              <w:rPr>
                <w:rFonts w:ascii="Times New Roman" w:hAnsi="Times New Roman"/>
                <w:b/>
                <w:sz w:val="36"/>
                <w:szCs w:val="80"/>
              </w:rPr>
              <w:t>SUPERIOR DE INGENIERÍA INFORMÁTICA</w:t>
            </w:r>
          </w:p>
        </w:tc>
      </w:tr>
      <w:tr w:rsidR="004214B4" w:rsidTr="00526B73">
        <w:trPr>
          <w:trHeight w:val="720"/>
          <w:jc w:val="center"/>
        </w:trPr>
        <w:tc>
          <w:tcPr>
            <w:tcW w:w="5000" w:type="pct"/>
            <w:vAlign w:val="center"/>
          </w:tcPr>
          <w:p w:rsidR="004214B4" w:rsidRDefault="004214B4" w:rsidP="007D63E7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4214B4" w:rsidTr="00526B73">
        <w:trPr>
          <w:trHeight w:val="360"/>
          <w:jc w:val="center"/>
        </w:trPr>
        <w:tc>
          <w:tcPr>
            <w:tcW w:w="5000" w:type="pct"/>
            <w:vAlign w:val="center"/>
          </w:tcPr>
          <w:p w:rsidR="004214B4" w:rsidRPr="00060203" w:rsidRDefault="004214B4" w:rsidP="007D63E7">
            <w:pPr>
              <w:pStyle w:val="Sinespaciado"/>
              <w:jc w:val="center"/>
            </w:pPr>
          </w:p>
        </w:tc>
      </w:tr>
      <w:tr w:rsidR="004214B4" w:rsidTr="00526B73">
        <w:trPr>
          <w:trHeight w:val="360"/>
          <w:jc w:val="center"/>
        </w:trPr>
        <w:tc>
          <w:tcPr>
            <w:tcW w:w="5000" w:type="pct"/>
            <w:vAlign w:val="center"/>
          </w:tcPr>
          <w:p w:rsidR="004214B4" w:rsidRPr="00060203" w:rsidRDefault="004214B4" w:rsidP="007D63E7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4214B4" w:rsidTr="00526B73">
        <w:trPr>
          <w:trHeight w:val="360"/>
          <w:jc w:val="center"/>
        </w:trPr>
        <w:tc>
          <w:tcPr>
            <w:tcW w:w="5000" w:type="pct"/>
            <w:vAlign w:val="center"/>
          </w:tcPr>
          <w:p w:rsidR="004214B4" w:rsidRDefault="00351786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  <w:r>
              <w:rPr>
                <w:rFonts w:ascii="Times New Roman" w:hAnsi="Times New Roman"/>
                <w:b/>
                <w:sz w:val="36"/>
                <w:szCs w:val="80"/>
              </w:rPr>
              <w:t xml:space="preserve">MÁSTER </w:t>
            </w:r>
            <w:r w:rsidR="000C01B5">
              <w:rPr>
                <w:rFonts w:ascii="Times New Roman" w:hAnsi="Times New Roman"/>
                <w:b/>
                <w:sz w:val="36"/>
                <w:szCs w:val="80"/>
              </w:rPr>
              <w:t>EN CIBERSEGURIDAD Y SEGURIDAD DE LA INFORMACIÓN</w:t>
            </w: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</w:p>
          <w:p w:rsidR="004214B4" w:rsidRPr="00504EA9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Cs w:val="80"/>
              </w:rPr>
            </w:pPr>
          </w:p>
          <w:p w:rsidR="004214B4" w:rsidRPr="00060203" w:rsidRDefault="00392338" w:rsidP="00392338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sz w:val="36"/>
                <w:szCs w:val="80"/>
              </w:rPr>
              <w:t>TRABAJO</w:t>
            </w:r>
            <w:r w:rsidR="004214B4">
              <w:rPr>
                <w:rFonts w:ascii="Times New Roman" w:hAnsi="Times New Roman"/>
                <w:b/>
                <w:sz w:val="36"/>
                <w:szCs w:val="80"/>
              </w:rPr>
              <w:t xml:space="preserve"> FIN DE </w:t>
            </w:r>
            <w:r w:rsidR="00351786">
              <w:rPr>
                <w:rFonts w:ascii="Times New Roman" w:hAnsi="Times New Roman"/>
                <w:b/>
                <w:sz w:val="36"/>
                <w:szCs w:val="80"/>
              </w:rPr>
              <w:t>MÁSTER</w:t>
            </w:r>
          </w:p>
        </w:tc>
      </w:tr>
      <w:tr w:rsidR="004214B4" w:rsidTr="00526B73">
        <w:trPr>
          <w:trHeight w:val="360"/>
          <w:jc w:val="center"/>
        </w:trPr>
        <w:tc>
          <w:tcPr>
            <w:tcW w:w="5000" w:type="pct"/>
            <w:vAlign w:val="center"/>
          </w:tcPr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</w:p>
          <w:sdt>
            <w:sdtPr>
              <w:rPr>
                <w:sz w:val="32"/>
              </w:rPr>
              <w:alias w:val="Título"/>
              <w:tag w:val=""/>
              <w:id w:val="-499589731"/>
              <w:placeholder>
                <w:docPart w:val="E0A9F05CB6E3AB40B96706898F3814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4214B4" w:rsidRPr="004214B4" w:rsidRDefault="00526B73" w:rsidP="004214B4">
                <w:pPr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 xml:space="preserve">Machine </w:t>
                </w:r>
                <w:proofErr w:type="spellStart"/>
                <w:r>
                  <w:rPr>
                    <w:sz w:val="32"/>
                  </w:rPr>
                  <w:t>Learning</w:t>
                </w:r>
                <w:proofErr w:type="spellEnd"/>
                <w:r>
                  <w:rPr>
                    <w:sz w:val="32"/>
                  </w:rPr>
                  <w:t xml:space="preserve"> para detección de ataques a    aplicaciones web                                                  </w:t>
                </w:r>
              </w:p>
            </w:sdtContent>
          </w:sdt>
        </w:tc>
      </w:tr>
      <w:tr w:rsidR="004214B4" w:rsidTr="00526B73">
        <w:trPr>
          <w:trHeight w:val="360"/>
          <w:jc w:val="center"/>
        </w:trPr>
        <w:tc>
          <w:tcPr>
            <w:tcW w:w="5000" w:type="pct"/>
            <w:vAlign w:val="center"/>
          </w:tcPr>
          <w:p w:rsidR="004214B4" w:rsidRPr="004B5A28" w:rsidRDefault="004214B4" w:rsidP="007D63E7">
            <w:pPr>
              <w:pStyle w:val="Sinespaciado"/>
              <w:jc w:val="center"/>
              <w:rPr>
                <w:rFonts w:ascii="Times New Roman" w:hAnsi="Times New Roman"/>
                <w:sz w:val="24"/>
                <w:szCs w:val="80"/>
              </w:rPr>
            </w:pPr>
          </w:p>
          <w:sdt>
            <w:sdtPr>
              <w:rPr>
                <w:rFonts w:ascii="Times New Roman" w:hAnsi="Times New Roman"/>
                <w:sz w:val="32"/>
                <w:szCs w:val="80"/>
              </w:rPr>
              <w:alias w:val="Autor"/>
              <w:tag w:val=""/>
              <w:id w:val="1110861358"/>
              <w:placeholder>
                <w:docPart w:val="2FCE344894BFBD4CAB33D74DFFBC74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4214B4" w:rsidRPr="00504EA9" w:rsidRDefault="00526B73" w:rsidP="007D63E7">
                <w:pPr>
                  <w:pStyle w:val="Sinespaciado"/>
                  <w:jc w:val="center"/>
                  <w:rPr>
                    <w:rFonts w:ascii="Times New Roman" w:hAnsi="Times New Roman"/>
                    <w:b/>
                    <w:sz w:val="32"/>
                    <w:szCs w:val="80"/>
                  </w:rPr>
                </w:pPr>
                <w:r>
                  <w:rPr>
                    <w:rFonts w:ascii="Times New Roman" w:hAnsi="Times New Roman"/>
                    <w:sz w:val="32"/>
                    <w:szCs w:val="80"/>
                  </w:rPr>
                  <w:t>Isidro Jara Matas</w:t>
                </w:r>
              </w:p>
            </w:sdtContent>
          </w:sdt>
        </w:tc>
      </w:tr>
      <w:tr w:rsidR="004214B4" w:rsidTr="00526B73">
        <w:trPr>
          <w:trHeight w:val="360"/>
          <w:jc w:val="center"/>
        </w:trPr>
        <w:tc>
          <w:tcPr>
            <w:tcW w:w="5000" w:type="pct"/>
            <w:vAlign w:val="center"/>
          </w:tcPr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sz w:val="40"/>
                <w:szCs w:val="80"/>
              </w:rPr>
            </w:pPr>
          </w:p>
          <w:p w:rsidR="004214B4" w:rsidRPr="00504EA9" w:rsidRDefault="004214B4" w:rsidP="007D63E7">
            <w:pPr>
              <w:pStyle w:val="Sinespaciado"/>
              <w:jc w:val="center"/>
              <w:rPr>
                <w:rFonts w:ascii="Times New Roman" w:hAnsi="Times New Roman"/>
                <w:sz w:val="52"/>
                <w:szCs w:val="80"/>
              </w:rPr>
            </w:pP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sz w:val="40"/>
                <w:szCs w:val="80"/>
              </w:rPr>
            </w:pPr>
          </w:p>
          <w:p w:rsidR="004214B4" w:rsidRDefault="004214B4" w:rsidP="007D63E7">
            <w:pPr>
              <w:pStyle w:val="Sinespaciado"/>
              <w:jc w:val="center"/>
              <w:rPr>
                <w:rFonts w:ascii="Times New Roman" w:hAnsi="Times New Roman"/>
                <w:sz w:val="40"/>
                <w:szCs w:val="80"/>
              </w:rPr>
            </w:pPr>
          </w:p>
          <w:p w:rsidR="004214B4" w:rsidRPr="00504EA9" w:rsidRDefault="00526B73" w:rsidP="002E0046">
            <w:pPr>
              <w:pStyle w:val="Sinespaciado"/>
              <w:ind w:right="308"/>
              <w:jc w:val="right"/>
              <w:rPr>
                <w:rFonts w:ascii="Times New Roman" w:hAnsi="Times New Roman"/>
                <w:b/>
                <w:sz w:val="40"/>
                <w:szCs w:val="80"/>
              </w:rPr>
            </w:pPr>
            <w:r>
              <w:rPr>
                <w:rFonts w:ascii="Times New Roman" w:hAnsi="Times New Roman"/>
                <w:b/>
                <w:sz w:val="32"/>
                <w:szCs w:val="80"/>
              </w:rPr>
              <w:t>Septiembre</w:t>
            </w:r>
            <w:r w:rsidR="00392338">
              <w:rPr>
                <w:rFonts w:ascii="Times New Roman" w:hAnsi="Times New Roman"/>
                <w:b/>
                <w:sz w:val="32"/>
                <w:szCs w:val="80"/>
              </w:rPr>
              <w:t xml:space="preserve">, </w:t>
            </w:r>
            <w:r w:rsidR="002E0046">
              <w:rPr>
                <w:rFonts w:ascii="Times New Roman" w:hAnsi="Times New Roman"/>
                <w:b/>
                <w:sz w:val="32"/>
                <w:szCs w:val="80"/>
              </w:rPr>
              <w:t>201</w:t>
            </w:r>
            <w:r>
              <w:rPr>
                <w:rFonts w:ascii="Times New Roman" w:hAnsi="Times New Roman"/>
                <w:b/>
                <w:sz w:val="32"/>
                <w:szCs w:val="80"/>
              </w:rPr>
              <w:t>9</w:t>
            </w:r>
          </w:p>
        </w:tc>
      </w:tr>
    </w:tbl>
    <w:p w:rsidR="002E0046" w:rsidRDefault="002E0046" w:rsidP="001F2282"/>
    <w:p w:rsidR="00EC0D0D" w:rsidRDefault="002E0046" w:rsidP="00D674DE">
      <w:pPr>
        <w:spacing w:after="0" w:line="240" w:lineRule="auto"/>
        <w:ind w:firstLine="0"/>
        <w:jc w:val="left"/>
      </w:pPr>
      <w:r>
        <w:lastRenderedPageBreak/>
        <w:br w:type="page"/>
      </w:r>
    </w:p>
    <w:p w:rsidR="006F32E8" w:rsidRDefault="006F32E8" w:rsidP="007D63E7">
      <w:pPr>
        <w:sectPr w:rsidR="006F32E8" w:rsidSect="00484FF6">
          <w:footerReference w:type="even" r:id="rId9"/>
          <w:pgSz w:w="11906" w:h="16838" w:code="9"/>
          <w:pgMar w:top="1418" w:right="1134" w:bottom="1418" w:left="1985" w:header="709" w:footer="709" w:gutter="0"/>
          <w:pgNumType w:fmt="upperRoman" w:start="1"/>
          <w:cols w:space="708"/>
          <w:titlePg/>
          <w:docGrid w:linePitch="360"/>
        </w:sectPr>
      </w:pPr>
    </w:p>
    <w:tbl>
      <w:tblPr>
        <w:tblpPr w:leftFromText="141" w:rightFromText="141" w:vertAnchor="text" w:tblpY="-66"/>
        <w:tblW w:w="0" w:type="auto"/>
        <w:tblLook w:val="04A0" w:firstRow="1" w:lastRow="0" w:firstColumn="1" w:lastColumn="0" w:noHBand="0" w:noVBand="1"/>
      </w:tblPr>
      <w:tblGrid>
        <w:gridCol w:w="7655"/>
      </w:tblGrid>
      <w:tr w:rsidR="004214B4" w:rsidTr="00526B73">
        <w:trPr>
          <w:trHeight w:val="2532"/>
        </w:trPr>
        <w:tc>
          <w:tcPr>
            <w:tcW w:w="7655" w:type="dxa"/>
          </w:tcPr>
          <w:p w:rsidR="004214B4" w:rsidRDefault="00392338" w:rsidP="00392338">
            <w:pPr>
              <w:jc w:val="center"/>
            </w:pPr>
            <w:r w:rsidRPr="00392338">
              <w:rPr>
                <w:noProof/>
                <w:lang w:eastAsia="es-ES"/>
              </w:rPr>
              <w:lastRenderedPageBreak/>
              <w:drawing>
                <wp:inline distT="0" distB="0" distL="0" distR="0" wp14:anchorId="5804C5AC" wp14:editId="4A2041F5">
                  <wp:extent cx="1609725" cy="1609725"/>
                  <wp:effectExtent l="0" t="0" r="0" b="0"/>
                  <wp:docPr id="56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4B4" w:rsidTr="00526B73">
        <w:trPr>
          <w:trHeight w:val="1284"/>
        </w:trPr>
        <w:tc>
          <w:tcPr>
            <w:tcW w:w="7655" w:type="dxa"/>
          </w:tcPr>
          <w:p w:rsidR="004214B4" w:rsidRPr="00F76498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36"/>
                <w:szCs w:val="80"/>
              </w:rPr>
            </w:pPr>
            <w:r w:rsidRPr="00F76498">
              <w:rPr>
                <w:rFonts w:ascii="Times New Roman" w:hAnsi="Times New Roman"/>
                <w:b/>
                <w:sz w:val="36"/>
                <w:szCs w:val="80"/>
              </w:rPr>
              <w:t>UNIVERSIDAD DE CASTILLA-LA MANCHA</w:t>
            </w:r>
          </w:p>
          <w:p w:rsidR="004214B4" w:rsidRPr="00F76498" w:rsidRDefault="004214B4" w:rsidP="007D63E7">
            <w:pPr>
              <w:pStyle w:val="Sinespaciado"/>
              <w:jc w:val="center"/>
              <w:rPr>
                <w:rFonts w:ascii="Times New Roman" w:hAnsi="Times New Roman"/>
                <w:b/>
                <w:sz w:val="20"/>
                <w:szCs w:val="80"/>
              </w:rPr>
            </w:pPr>
          </w:p>
          <w:p w:rsidR="004214B4" w:rsidRDefault="00392338" w:rsidP="007D63E7">
            <w:pPr>
              <w:jc w:val="center"/>
            </w:pPr>
            <w:r>
              <w:rPr>
                <w:b/>
                <w:sz w:val="36"/>
                <w:szCs w:val="80"/>
              </w:rPr>
              <w:t xml:space="preserve">ESCUELA </w:t>
            </w:r>
            <w:r w:rsidR="004214B4" w:rsidRPr="00F76498">
              <w:rPr>
                <w:b/>
                <w:sz w:val="36"/>
                <w:szCs w:val="80"/>
              </w:rPr>
              <w:t>SUPERIOR</w:t>
            </w:r>
            <w:r>
              <w:rPr>
                <w:b/>
                <w:sz w:val="36"/>
                <w:szCs w:val="80"/>
              </w:rPr>
              <w:t xml:space="preserve"> DE INGENIERÍA INFORMÁTICA</w:t>
            </w:r>
          </w:p>
        </w:tc>
      </w:tr>
      <w:tr w:rsidR="004214B4" w:rsidTr="00526B73">
        <w:trPr>
          <w:trHeight w:val="641"/>
        </w:trPr>
        <w:tc>
          <w:tcPr>
            <w:tcW w:w="7655" w:type="dxa"/>
          </w:tcPr>
          <w:p w:rsidR="004214B4" w:rsidRDefault="004214B4" w:rsidP="007D63E7">
            <w:pPr>
              <w:jc w:val="center"/>
            </w:pPr>
            <w:r w:rsidRPr="00F76498">
              <w:rPr>
                <w:sz w:val="32"/>
              </w:rPr>
              <w:t>Departamento de Sistemas Informáticos</w:t>
            </w:r>
          </w:p>
        </w:tc>
      </w:tr>
      <w:tr w:rsidR="004214B4" w:rsidTr="00526B73">
        <w:trPr>
          <w:trHeight w:val="2109"/>
        </w:trPr>
        <w:tc>
          <w:tcPr>
            <w:tcW w:w="7655" w:type="dxa"/>
          </w:tcPr>
          <w:p w:rsidR="004214B4" w:rsidRDefault="004214B4" w:rsidP="007D63E7"/>
        </w:tc>
      </w:tr>
      <w:tr w:rsidR="004214B4" w:rsidTr="00526B73">
        <w:trPr>
          <w:trHeight w:val="571"/>
        </w:trPr>
        <w:tc>
          <w:tcPr>
            <w:tcW w:w="7655" w:type="dxa"/>
          </w:tcPr>
          <w:p w:rsidR="004214B4" w:rsidRDefault="00392338" w:rsidP="00351786">
            <w:pPr>
              <w:jc w:val="center"/>
            </w:pPr>
            <w:r>
              <w:rPr>
                <w:b/>
                <w:sz w:val="36"/>
                <w:szCs w:val="80"/>
              </w:rPr>
              <w:t>TRABAJO</w:t>
            </w:r>
            <w:r w:rsidR="004214B4" w:rsidRPr="00F76498">
              <w:rPr>
                <w:b/>
                <w:sz w:val="36"/>
                <w:szCs w:val="80"/>
              </w:rPr>
              <w:t xml:space="preserve"> FIN DE </w:t>
            </w:r>
            <w:r w:rsidR="00351786">
              <w:rPr>
                <w:b/>
                <w:sz w:val="36"/>
                <w:szCs w:val="80"/>
              </w:rPr>
              <w:t>MÁSTER</w:t>
            </w:r>
          </w:p>
        </w:tc>
      </w:tr>
      <w:tr w:rsidR="004214B4" w:rsidTr="00526B73">
        <w:trPr>
          <w:trHeight w:val="1019"/>
        </w:trPr>
        <w:tc>
          <w:tcPr>
            <w:tcW w:w="7655" w:type="dxa"/>
          </w:tcPr>
          <w:p w:rsidR="004214B4" w:rsidRPr="004B5A28" w:rsidRDefault="003A4A24" w:rsidP="00526B73">
            <w:pPr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alias w:val="Título"/>
                <w:tag w:val=""/>
                <w:id w:val="-1325581334"/>
                <w:placeholder>
                  <w:docPart w:val="3B42CE92A642684C9B8F8767121A495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526B73">
                  <w:rPr>
                    <w:sz w:val="32"/>
                  </w:rPr>
                  <w:t xml:space="preserve">Machine </w:t>
                </w:r>
                <w:proofErr w:type="spellStart"/>
                <w:r w:rsidR="00526B73">
                  <w:rPr>
                    <w:sz w:val="32"/>
                  </w:rPr>
                  <w:t>Learning</w:t>
                </w:r>
                <w:proofErr w:type="spellEnd"/>
                <w:r w:rsidR="00526B73">
                  <w:rPr>
                    <w:sz w:val="32"/>
                  </w:rPr>
                  <w:t xml:space="preserve"> para detección de ataques a    aplicaciones web                                                  </w:t>
                </w:r>
              </w:sdtContent>
            </w:sdt>
          </w:p>
        </w:tc>
      </w:tr>
      <w:tr w:rsidR="004214B4" w:rsidTr="00526B73">
        <w:trPr>
          <w:trHeight w:val="2224"/>
        </w:trPr>
        <w:tc>
          <w:tcPr>
            <w:tcW w:w="7655" w:type="dxa"/>
          </w:tcPr>
          <w:p w:rsidR="004214B4" w:rsidRDefault="004214B4" w:rsidP="007D63E7"/>
        </w:tc>
        <w:bookmarkStart w:id="0" w:name="_GoBack"/>
        <w:bookmarkEnd w:id="0"/>
      </w:tr>
      <w:tr w:rsidR="004214B4" w:rsidTr="00526B73">
        <w:trPr>
          <w:trHeight w:val="287"/>
        </w:trPr>
        <w:tc>
          <w:tcPr>
            <w:tcW w:w="7655" w:type="dxa"/>
          </w:tcPr>
          <w:p w:rsidR="004214B4" w:rsidRDefault="004214B4" w:rsidP="000529F0">
            <w:pPr>
              <w:spacing w:after="120"/>
              <w:rPr>
                <w:sz w:val="32"/>
                <w:szCs w:val="80"/>
              </w:rPr>
            </w:pPr>
            <w:r w:rsidRPr="00F76498">
              <w:rPr>
                <w:sz w:val="32"/>
                <w:szCs w:val="80"/>
              </w:rPr>
              <w:t xml:space="preserve">Autor: </w:t>
            </w:r>
            <w:sdt>
              <w:sdtPr>
                <w:rPr>
                  <w:sz w:val="32"/>
                  <w:szCs w:val="80"/>
                </w:rPr>
                <w:alias w:val="Autor"/>
                <w:tag w:val=""/>
                <w:id w:val="-1136104700"/>
                <w:placeholder>
                  <w:docPart w:val="6212C49473C4E94A8977A8E6D2EDF1A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26B73">
                  <w:rPr>
                    <w:sz w:val="32"/>
                    <w:szCs w:val="80"/>
                  </w:rPr>
                  <w:t>Isidro Jara Matas</w:t>
                </w:r>
              </w:sdtContent>
            </w:sdt>
          </w:p>
          <w:p w:rsidR="004214B4" w:rsidRDefault="004214B4" w:rsidP="002E0046">
            <w:pPr>
              <w:spacing w:after="0"/>
            </w:pPr>
            <w:r>
              <w:rPr>
                <w:sz w:val="32"/>
                <w:szCs w:val="80"/>
              </w:rPr>
              <w:t>D</w:t>
            </w:r>
            <w:r w:rsidRPr="00F76498">
              <w:rPr>
                <w:sz w:val="32"/>
              </w:rPr>
              <w:t xml:space="preserve">irector: </w:t>
            </w:r>
            <w:r w:rsidR="00526B73">
              <w:rPr>
                <w:sz w:val="32"/>
              </w:rPr>
              <w:t>Santiago Hernández Ramos</w:t>
            </w:r>
          </w:p>
        </w:tc>
      </w:tr>
      <w:tr w:rsidR="004214B4" w:rsidTr="00526B73">
        <w:trPr>
          <w:trHeight w:val="287"/>
        </w:trPr>
        <w:tc>
          <w:tcPr>
            <w:tcW w:w="7655" w:type="dxa"/>
          </w:tcPr>
          <w:p w:rsidR="004214B4" w:rsidRPr="00F76498" w:rsidRDefault="00526B73" w:rsidP="004214B4">
            <w:pPr>
              <w:ind w:right="34"/>
              <w:jc w:val="right"/>
              <w:rPr>
                <w:b/>
                <w:sz w:val="32"/>
                <w:szCs w:val="80"/>
              </w:rPr>
            </w:pPr>
            <w:r>
              <w:rPr>
                <w:b/>
                <w:sz w:val="32"/>
                <w:szCs w:val="80"/>
              </w:rPr>
              <w:t>Septiembre</w:t>
            </w:r>
            <w:r w:rsidR="002E0046">
              <w:rPr>
                <w:b/>
                <w:sz w:val="32"/>
                <w:szCs w:val="80"/>
              </w:rPr>
              <w:t>, 201</w:t>
            </w:r>
            <w:r>
              <w:rPr>
                <w:b/>
                <w:sz w:val="32"/>
                <w:szCs w:val="80"/>
              </w:rPr>
              <w:t>9</w:t>
            </w:r>
          </w:p>
          <w:p w:rsidR="004214B4" w:rsidRPr="00F76498" w:rsidRDefault="004214B4" w:rsidP="007D63E7">
            <w:pPr>
              <w:jc w:val="center"/>
              <w:rPr>
                <w:b/>
                <w:sz w:val="32"/>
                <w:szCs w:val="80"/>
              </w:rPr>
            </w:pPr>
          </w:p>
        </w:tc>
      </w:tr>
    </w:tbl>
    <w:p w:rsidR="004214B4" w:rsidRDefault="004214B4" w:rsidP="004214B4"/>
    <w:p w:rsidR="004214B4" w:rsidRPr="00972468" w:rsidRDefault="00972468" w:rsidP="005E3805">
      <w:pPr>
        <w:spacing w:after="0" w:line="24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214B4" w:rsidRPr="004B5A28">
        <w:rPr>
          <w:b/>
          <w:sz w:val="28"/>
          <w:szCs w:val="28"/>
        </w:rPr>
        <w:lastRenderedPageBreak/>
        <w:t>Resumen</w:t>
      </w:r>
    </w:p>
    <w:p w:rsidR="00514663" w:rsidRDefault="00514663"/>
    <w:p w:rsidR="00CB1F33" w:rsidRDefault="002E0046" w:rsidP="00514663">
      <w:pPr>
        <w:ind w:firstLine="576"/>
        <w:rPr>
          <w:rFonts w:eastAsia="Times New Roman"/>
          <w:szCs w:val="24"/>
          <w:lang w:eastAsia="es-ES"/>
        </w:rPr>
      </w:pPr>
      <w:r>
        <w:rPr>
          <w:rFonts w:eastAsia="Times New Roman"/>
          <w:szCs w:val="24"/>
          <w:lang w:eastAsia="es-ES"/>
        </w:rPr>
        <w:t>Esto sería el resumen del documento</w:t>
      </w:r>
    </w:p>
    <w:p w:rsidR="002E0046" w:rsidRDefault="002E0046" w:rsidP="00514663">
      <w:pPr>
        <w:ind w:firstLine="576"/>
        <w:rPr>
          <w:rFonts w:eastAsia="Times New Roman"/>
          <w:szCs w:val="24"/>
          <w:lang w:eastAsia="es-ES"/>
        </w:rPr>
      </w:pPr>
      <w:proofErr w:type="spellStart"/>
      <w:r>
        <w:rPr>
          <w:rFonts w:eastAsia="Times New Roman"/>
          <w:szCs w:val="24"/>
          <w:lang w:eastAsia="es-ES"/>
        </w:rPr>
        <w:t>A</w:t>
      </w:r>
      <w:r w:rsidRPr="002E0046">
        <w:rPr>
          <w:rFonts w:eastAsia="Times New Roman"/>
          <w:szCs w:val="24"/>
          <w:lang w:eastAsia="es-ES"/>
        </w:rPr>
        <w:t>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</w:t>
      </w:r>
      <w:r>
        <w:rPr>
          <w:rFonts w:eastAsia="Times New Roman"/>
          <w:szCs w:val="24"/>
          <w:lang w:eastAsia="es-ES"/>
        </w:rPr>
        <w:t>n</w:t>
      </w:r>
      <w:proofErr w:type="spellEnd"/>
      <w:r>
        <w:rPr>
          <w:rFonts w:eastAsia="Times New Roman"/>
          <w:szCs w:val="24"/>
          <w:lang w:eastAsia="es-ES"/>
        </w:rPr>
        <w:t xml:space="preserve"> </w:t>
      </w:r>
      <w:proofErr w:type="spellStart"/>
      <w:r>
        <w:rPr>
          <w:rFonts w:eastAsia="Times New Roman"/>
          <w:szCs w:val="24"/>
          <w:lang w:eastAsia="es-ES"/>
        </w:rPr>
        <w:t>lagj</w:t>
      </w:r>
      <w:proofErr w:type="spellEnd"/>
      <w:r>
        <w:rPr>
          <w:rFonts w:eastAsia="Times New Roman"/>
          <w:szCs w:val="24"/>
          <w:lang w:eastAsia="es-ES"/>
        </w:rPr>
        <w:t xml:space="preserve"> </w:t>
      </w:r>
      <w:proofErr w:type="spellStart"/>
      <w:r>
        <w:rPr>
          <w:rFonts w:eastAsia="Times New Roman"/>
          <w:szCs w:val="24"/>
          <w:lang w:eastAsia="es-ES"/>
        </w:rPr>
        <w:t>kagnl</w:t>
      </w:r>
      <w:proofErr w:type="spellEnd"/>
      <w:r>
        <w:rPr>
          <w:rFonts w:eastAsia="Times New Roman"/>
          <w:szCs w:val="24"/>
          <w:lang w:eastAsia="es-ES"/>
        </w:rPr>
        <w:t xml:space="preserve"> </w:t>
      </w:r>
      <w:proofErr w:type="spellStart"/>
      <w:r>
        <w:rPr>
          <w:rFonts w:eastAsia="Times New Roman"/>
          <w:szCs w:val="24"/>
          <w:lang w:eastAsia="es-ES"/>
        </w:rPr>
        <w:t>dhga</w:t>
      </w:r>
      <w:proofErr w:type="spellEnd"/>
      <w:r>
        <w:rPr>
          <w:rFonts w:eastAsia="Times New Roman"/>
          <w:szCs w:val="24"/>
          <w:lang w:eastAsia="es-ES"/>
        </w:rPr>
        <w:t xml:space="preserve"> </w:t>
      </w:r>
      <w:proofErr w:type="spellStart"/>
      <w:r>
        <w:rPr>
          <w:rFonts w:eastAsia="Times New Roman"/>
          <w:szCs w:val="24"/>
          <w:lang w:eastAsia="es-ES"/>
        </w:rPr>
        <w:t>alfkaj</w:t>
      </w:r>
      <w:proofErr w:type="spellEnd"/>
      <w:r>
        <w:rPr>
          <w:rFonts w:eastAsia="Times New Roman"/>
          <w:szCs w:val="24"/>
          <w:lang w:eastAsia="es-ES"/>
        </w:rPr>
        <w:t xml:space="preserve"> </w:t>
      </w:r>
      <w:proofErr w:type="spellStart"/>
      <w:r>
        <w:rPr>
          <w:rFonts w:eastAsia="Times New Roman"/>
          <w:szCs w:val="24"/>
          <w:lang w:eastAsia="es-ES"/>
        </w:rPr>
        <w:t>ldfjal</w:t>
      </w:r>
      <w:r w:rsidRPr="002E0046">
        <w:rPr>
          <w:rFonts w:eastAsia="Times New Roman"/>
          <w:szCs w:val="24"/>
          <w:lang w:eastAsia="es-ES"/>
        </w:rPr>
        <w:t>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</w:p>
    <w:p w:rsidR="009D5C13" w:rsidRDefault="002E0046" w:rsidP="00514663">
      <w:pPr>
        <w:ind w:firstLine="576"/>
        <w:rPr>
          <w:rFonts w:eastAsia="Times New Roman"/>
          <w:szCs w:val="24"/>
          <w:lang w:eastAsia="es-ES"/>
        </w:rPr>
      </w:pPr>
      <w:proofErr w:type="spellStart"/>
      <w:r>
        <w:rPr>
          <w:rFonts w:eastAsia="Times New Roman"/>
          <w:szCs w:val="24"/>
          <w:lang w:eastAsia="es-ES"/>
        </w:rPr>
        <w:t>A</w:t>
      </w:r>
      <w:r w:rsidRPr="002E0046">
        <w:rPr>
          <w:rFonts w:eastAsia="Times New Roman"/>
          <w:szCs w:val="24"/>
          <w:lang w:eastAsia="es-ES"/>
        </w:rPr>
        <w:t>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</w:p>
    <w:p w:rsidR="002E0046" w:rsidRDefault="002E0046" w:rsidP="00514663">
      <w:pPr>
        <w:ind w:firstLine="576"/>
        <w:rPr>
          <w:rFonts w:eastAsia="Times New Roman"/>
          <w:szCs w:val="24"/>
          <w:lang w:eastAsia="es-ES"/>
        </w:rPr>
      </w:pPr>
      <w:proofErr w:type="spellStart"/>
      <w:r>
        <w:rPr>
          <w:rFonts w:eastAsia="Times New Roman"/>
          <w:szCs w:val="24"/>
          <w:lang w:eastAsia="es-ES"/>
        </w:rPr>
        <w:t>A</w:t>
      </w:r>
      <w:r w:rsidRPr="002E0046">
        <w:rPr>
          <w:rFonts w:eastAsia="Times New Roman"/>
          <w:szCs w:val="24"/>
          <w:lang w:eastAsia="es-ES"/>
        </w:rPr>
        <w:t>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</w:p>
    <w:p w:rsidR="002E0046" w:rsidRDefault="002E0046" w:rsidP="002E0046">
      <w:pPr>
        <w:ind w:firstLine="576"/>
        <w:rPr>
          <w:rFonts w:eastAsia="Times New Roman"/>
          <w:szCs w:val="24"/>
          <w:lang w:eastAsia="es-ES"/>
        </w:rPr>
      </w:pPr>
      <w:proofErr w:type="spellStart"/>
      <w:r>
        <w:rPr>
          <w:rFonts w:eastAsia="Times New Roman"/>
          <w:szCs w:val="24"/>
          <w:lang w:eastAsia="es-ES"/>
        </w:rPr>
        <w:t>A</w:t>
      </w:r>
      <w:r w:rsidRPr="002E0046">
        <w:rPr>
          <w:rFonts w:eastAsia="Times New Roman"/>
          <w:szCs w:val="24"/>
          <w:lang w:eastAsia="es-ES"/>
        </w:rPr>
        <w:t>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nagla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kajgn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kagnl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dhga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alfkaj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ldfjaldñf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jaldfn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 </w:t>
      </w:r>
      <w:proofErr w:type="spellStart"/>
      <w:r w:rsidRPr="002E0046">
        <w:rPr>
          <w:rFonts w:eastAsia="Times New Roman"/>
          <w:szCs w:val="24"/>
          <w:lang w:eastAsia="es-ES"/>
        </w:rPr>
        <w:t>adslfkj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aldfj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adfg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jadf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nalsg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jakgn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lagh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ag</w:t>
      </w:r>
      <w:proofErr w:type="spellEnd"/>
      <w:r w:rsidRPr="002E0046">
        <w:rPr>
          <w:rFonts w:eastAsia="Times New Roman"/>
          <w:szCs w:val="24"/>
          <w:lang w:eastAsia="es-ES"/>
        </w:rPr>
        <w:t xml:space="preserve"> </w:t>
      </w:r>
      <w:proofErr w:type="spellStart"/>
      <w:r w:rsidRPr="002E0046">
        <w:rPr>
          <w:rFonts w:eastAsia="Times New Roman"/>
          <w:szCs w:val="24"/>
          <w:lang w:eastAsia="es-ES"/>
        </w:rPr>
        <w:t>lkadsjf</w:t>
      </w:r>
      <w:proofErr w:type="spellEnd"/>
    </w:p>
    <w:p w:rsidR="002E0046" w:rsidRDefault="002E0046" w:rsidP="00514663">
      <w:pPr>
        <w:ind w:firstLine="576"/>
        <w:rPr>
          <w:rFonts w:eastAsia="Times New Roman"/>
          <w:szCs w:val="24"/>
          <w:lang w:eastAsia="es-ES"/>
        </w:rPr>
        <w:sectPr w:rsidR="002E0046" w:rsidSect="00180F48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oddPage"/>
          <w:pgSz w:w="11906" w:h="16838" w:code="9"/>
          <w:pgMar w:top="1418" w:right="1134" w:bottom="1418" w:left="1985" w:header="709" w:footer="709" w:gutter="0"/>
          <w:pgNumType w:fmt="upperRoman" w:start="1"/>
          <w:cols w:space="708"/>
          <w:titlePg/>
          <w:docGrid w:linePitch="360"/>
        </w:sectPr>
      </w:pPr>
    </w:p>
    <w:p w:rsidR="007123F4" w:rsidRDefault="007123F4" w:rsidP="00514663">
      <w:pPr>
        <w:ind w:firstLine="576"/>
        <w:rPr>
          <w:rFonts w:eastAsia="Times New Roman"/>
          <w:szCs w:val="24"/>
          <w:lang w:eastAsia="es-E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255"/>
        <w:gridCol w:w="4424"/>
      </w:tblGrid>
      <w:tr w:rsidR="004214B4" w:rsidTr="007D63E7">
        <w:trPr>
          <w:trHeight w:val="11411"/>
        </w:trPr>
        <w:tc>
          <w:tcPr>
            <w:tcW w:w="4355" w:type="dxa"/>
            <w:vAlign w:val="center"/>
          </w:tcPr>
          <w:p w:rsidR="004214B4" w:rsidRPr="006F3070" w:rsidRDefault="004214B4" w:rsidP="007D63E7"/>
        </w:tc>
        <w:tc>
          <w:tcPr>
            <w:tcW w:w="4464" w:type="dxa"/>
            <w:vAlign w:val="center"/>
          </w:tcPr>
          <w:p w:rsidR="004214B4" w:rsidRPr="006F3070" w:rsidRDefault="004214B4" w:rsidP="007D63E7">
            <w:pPr>
              <w:rPr>
                <w:b/>
                <w:sz w:val="28"/>
                <w:szCs w:val="28"/>
              </w:rPr>
            </w:pPr>
            <w:r w:rsidRPr="006F3070">
              <w:rPr>
                <w:b/>
                <w:sz w:val="28"/>
                <w:szCs w:val="28"/>
              </w:rPr>
              <w:t>Agradecimientos</w:t>
            </w:r>
          </w:p>
          <w:p w:rsidR="002E0046" w:rsidRDefault="002E0046" w:rsidP="002E0046">
            <w:pPr>
              <w:ind w:firstLine="576"/>
              <w:rPr>
                <w:rFonts w:eastAsia="Times New Roman"/>
                <w:szCs w:val="24"/>
                <w:lang w:eastAsia="es-ES"/>
              </w:rPr>
            </w:pPr>
            <w:r>
              <w:rPr>
                <w:rFonts w:eastAsia="Times New Roman"/>
                <w:szCs w:val="24"/>
                <w:lang w:eastAsia="es-ES"/>
              </w:rPr>
              <w:t>Aquí colocamos los agradecimientos</w:t>
            </w:r>
          </w:p>
          <w:p w:rsidR="004214B4" w:rsidRPr="002E0046" w:rsidRDefault="002E0046" w:rsidP="002E0046">
            <w:pPr>
              <w:ind w:firstLine="576"/>
              <w:rPr>
                <w:rFonts w:eastAsia="Times New Roman"/>
                <w:szCs w:val="24"/>
                <w:lang w:eastAsia="es-ES"/>
              </w:rPr>
            </w:pP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</w:p>
          <w:p w:rsidR="00EA2A18" w:rsidRDefault="004214B4" w:rsidP="007D63E7">
            <w:pPr>
              <w:rPr>
                <w:b/>
                <w:sz w:val="28"/>
                <w:szCs w:val="28"/>
              </w:rPr>
            </w:pPr>
            <w:r w:rsidRPr="006F3070">
              <w:rPr>
                <w:b/>
                <w:sz w:val="28"/>
                <w:szCs w:val="28"/>
              </w:rPr>
              <w:t>Dedicatorias</w:t>
            </w:r>
          </w:p>
          <w:p w:rsidR="002E0046" w:rsidRDefault="002E0046" w:rsidP="002E0046">
            <w:pPr>
              <w:ind w:firstLine="576"/>
              <w:rPr>
                <w:rFonts w:eastAsia="Times New Roman"/>
                <w:szCs w:val="24"/>
                <w:lang w:eastAsia="es-ES"/>
              </w:rPr>
            </w:pPr>
            <w:r>
              <w:rPr>
                <w:rFonts w:eastAsia="Times New Roman"/>
                <w:szCs w:val="24"/>
                <w:lang w:eastAsia="es-ES"/>
              </w:rPr>
              <w:t>Aquí colocamos los agradecimientos</w:t>
            </w:r>
          </w:p>
          <w:p w:rsidR="002E0046" w:rsidRPr="00EA2A18" w:rsidRDefault="002E0046" w:rsidP="002E0046">
            <w:pPr>
              <w:ind w:firstLine="576"/>
              <w:rPr>
                <w:rFonts w:eastAsia="Times New Roman"/>
                <w:szCs w:val="24"/>
                <w:lang w:eastAsia="es-ES"/>
              </w:rPr>
            </w:pP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nagla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kajgn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kagnl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dhga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alfkaj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ldfjaldñf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jaldfn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adslfkj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aldfj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adfg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jadf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nalsg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jakgn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lagh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ag</w:t>
            </w:r>
            <w:proofErr w:type="spellEnd"/>
            <w:r w:rsidRPr="002E0046">
              <w:rPr>
                <w:rFonts w:eastAsia="Times New Roman"/>
                <w:szCs w:val="24"/>
                <w:lang w:eastAsia="es-ES"/>
              </w:rPr>
              <w:t xml:space="preserve"> </w:t>
            </w:r>
            <w:proofErr w:type="spellStart"/>
            <w:r w:rsidRPr="002E0046">
              <w:rPr>
                <w:rFonts w:eastAsia="Times New Roman"/>
                <w:szCs w:val="24"/>
                <w:lang w:eastAsia="es-ES"/>
              </w:rPr>
              <w:t>lkadsjf</w:t>
            </w:r>
            <w:proofErr w:type="spellEnd"/>
          </w:p>
          <w:p w:rsidR="00971261" w:rsidRPr="00EA2A18" w:rsidRDefault="00921C3D" w:rsidP="00971261">
            <w:pPr>
              <w:ind w:firstLine="576"/>
              <w:rPr>
                <w:rFonts w:eastAsia="Times New Roman"/>
                <w:szCs w:val="24"/>
                <w:lang w:eastAsia="es-ES"/>
              </w:rPr>
            </w:pPr>
            <w:r w:rsidRPr="00EA2A18">
              <w:rPr>
                <w:rFonts w:eastAsia="Times New Roman"/>
                <w:szCs w:val="24"/>
                <w:lang w:eastAsia="es-ES"/>
              </w:rPr>
              <w:t>.</w:t>
            </w:r>
            <w:r w:rsidR="00971261">
              <w:rPr>
                <w:rFonts w:eastAsia="Times New Roman"/>
                <w:szCs w:val="24"/>
                <w:lang w:eastAsia="es-ES"/>
              </w:rPr>
              <w:t xml:space="preserve"> </w:t>
            </w:r>
          </w:p>
          <w:p w:rsidR="004214B4" w:rsidRPr="006F3070" w:rsidRDefault="004214B4" w:rsidP="007D63E7"/>
        </w:tc>
      </w:tr>
    </w:tbl>
    <w:p w:rsidR="00EC0D0D" w:rsidRDefault="00EC0D0D" w:rsidP="000529F0">
      <w:pPr>
        <w:spacing w:after="0" w:line="24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DC645C" w:rsidRDefault="00DC645C" w:rsidP="00F5712E">
      <w:pPr>
        <w:ind w:firstLine="0"/>
        <w:rPr>
          <w:b/>
          <w:sz w:val="28"/>
          <w:szCs w:val="28"/>
        </w:rPr>
        <w:sectPr w:rsidR="00DC645C" w:rsidSect="005F504F">
          <w:headerReference w:type="default" r:id="rId15"/>
          <w:footerReference w:type="default" r:id="rId16"/>
          <w:type w:val="oddPage"/>
          <w:pgSz w:w="11906" w:h="16838" w:code="9"/>
          <w:pgMar w:top="1418" w:right="1134" w:bottom="1418" w:left="1985" w:header="709" w:footer="709" w:gutter="0"/>
          <w:pgNumType w:fmt="upperRoman" w:start="1"/>
          <w:cols w:space="708"/>
          <w:docGrid w:linePitch="360"/>
        </w:sectPr>
      </w:pPr>
    </w:p>
    <w:p w:rsidR="00E54AC1" w:rsidRDefault="00F5712E" w:rsidP="000802A6">
      <w:pPr>
        <w:ind w:firstLine="0"/>
        <w:outlineLvl w:val="0"/>
        <w:rPr>
          <w:b/>
          <w:sz w:val="28"/>
          <w:szCs w:val="28"/>
        </w:rPr>
      </w:pPr>
      <w:r w:rsidRPr="00F5712E">
        <w:rPr>
          <w:b/>
          <w:sz w:val="28"/>
          <w:szCs w:val="28"/>
        </w:rPr>
        <w:lastRenderedPageBreak/>
        <w:t>ÍNDICE</w:t>
      </w:r>
      <w:r w:rsidR="004214B4" w:rsidRPr="00F5712E">
        <w:rPr>
          <w:b/>
          <w:sz w:val="28"/>
          <w:szCs w:val="28"/>
        </w:rPr>
        <w:t xml:space="preserve"> </w:t>
      </w:r>
    </w:p>
    <w:p w:rsidR="00E9704E" w:rsidRDefault="00941C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 w:rsidR="004214B4">
        <w:rPr>
          <w:b/>
          <w:sz w:val="28"/>
          <w:szCs w:val="28"/>
        </w:rPr>
        <w:instrText xml:space="preserve"> TOC \o "1-3" \h \z \t "Anexo_tit2,2,Anexo_tit3,3" </w:instrText>
      </w:r>
      <w:r>
        <w:rPr>
          <w:b/>
          <w:sz w:val="28"/>
          <w:szCs w:val="28"/>
        </w:rPr>
        <w:fldChar w:fldCharType="separate"/>
      </w:r>
      <w:hyperlink w:anchor="_Toc289507666" w:history="1">
        <w:r w:rsidR="00E9704E" w:rsidRPr="00AF2F24">
          <w:rPr>
            <w:rStyle w:val="Hipervnculo"/>
            <w:noProof/>
          </w:rPr>
          <w:t>CAPÍTULO 1.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INTRODUCCIÓN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_Toc289507666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67" w:history="1">
        <w:r w:rsidR="00E9704E" w:rsidRPr="00AF2F24">
          <w:rPr>
            <w:rStyle w:val="Hipervnculo"/>
            <w:noProof/>
          </w:rPr>
          <w:t>1.1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MOTIVACIÓN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_Toc289507667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68" w:history="1">
        <w:r w:rsidR="00E9704E" w:rsidRPr="00AF2F24">
          <w:rPr>
            <w:rStyle w:val="Hipervnculo"/>
            <w:noProof/>
          </w:rPr>
          <w:t>1.2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OBJETIVOS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_Toc289507668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69" w:history="1">
        <w:r w:rsidR="00E9704E" w:rsidRPr="00AF2F24">
          <w:rPr>
            <w:rStyle w:val="Hipervnculo"/>
            <w:noProof/>
          </w:rPr>
          <w:t>1.3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ESTRUCTURA DE LA MEMORIA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_Toc289507669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0" w:history="1">
        <w:r w:rsidR="00E9704E" w:rsidRPr="00AF2F24">
          <w:rPr>
            <w:rStyle w:val="Hipervnculo"/>
            <w:noProof/>
          </w:rPr>
          <w:t>CAPÍTULO 2.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ESTE ES EL CAPÍTULO 2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_Toc289507670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1" w:history="1">
        <w:r w:rsidR="00E9704E" w:rsidRPr="00AF2F24">
          <w:rPr>
            <w:rStyle w:val="Hipervnculo"/>
            <w:caps/>
            <w:noProof/>
          </w:rPr>
          <w:t>CAPÍTULO 3.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caps/>
            <w:noProof/>
          </w:rPr>
          <w:t>eSTE ES EL CAPÍTULO 3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_Toc289507671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2" w:history="1">
        <w:r w:rsidR="00E9704E" w:rsidRPr="00AF2F24">
          <w:rPr>
            <w:rStyle w:val="Hipervnculo"/>
            <w:noProof/>
          </w:rPr>
          <w:t>CAPÍTULO 4.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ESTE ES EL CAPÍTULO 4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_Toc289507672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3" w:history="1">
        <w:r w:rsidR="00E9704E" w:rsidRPr="00AF2F24">
          <w:rPr>
            <w:rStyle w:val="Hipervnculo"/>
            <w:noProof/>
          </w:rPr>
          <w:t>CAPÍTULO 5.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ESTE ES EL CAPÍTULO 5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_Toc289507673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4" w:history="1">
        <w:r w:rsidR="00E9704E" w:rsidRPr="00AF2F24">
          <w:rPr>
            <w:rStyle w:val="Hipervnculo"/>
            <w:noProof/>
          </w:rPr>
          <w:t>CAPÍTULO 6.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ESTE ES EL CAPÍTULO 6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_Toc289507674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5" w:history="1">
        <w:r w:rsidR="00E9704E" w:rsidRPr="00AF2F24">
          <w:rPr>
            <w:rStyle w:val="Hipervnculo"/>
            <w:noProof/>
          </w:rPr>
          <w:t>CAPÍTULO 7.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CASO DE ESTUDIO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_Toc289507675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2186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6" w:history="1">
        <w:r w:rsidR="00E9704E" w:rsidRPr="00AF2F24">
          <w:rPr>
            <w:rStyle w:val="Hipervnculo"/>
            <w:noProof/>
          </w:rPr>
          <w:t>CAPÍTULO 8.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CONCLUSIONES Y PROPUESTAS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_Toc289507676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7" w:history="1">
        <w:r w:rsidR="00E9704E" w:rsidRPr="00AF2F24">
          <w:rPr>
            <w:rStyle w:val="Hipervnculo"/>
            <w:caps/>
            <w:noProof/>
          </w:rPr>
          <w:t>8.1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caps/>
            <w:noProof/>
          </w:rPr>
          <w:t>CONCLUSIONES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_Toc289507677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8" w:history="1">
        <w:r w:rsidR="00E9704E" w:rsidRPr="00AF2F24">
          <w:rPr>
            <w:rStyle w:val="Hipervnculo"/>
            <w:caps/>
            <w:noProof/>
          </w:rPr>
          <w:t>8.2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caps/>
            <w:noProof/>
          </w:rPr>
          <w:t>Trabajo futuro y posibles ampliaciones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_Toc289507678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79" w:history="1">
        <w:r w:rsidR="00E9704E" w:rsidRPr="00AF2F24">
          <w:rPr>
            <w:rStyle w:val="Hipervnculo"/>
            <w:noProof/>
          </w:rPr>
          <w:t>BIBLIOGRAFÍA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_Toc289507679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80" w:history="1">
        <w:r w:rsidR="00E9704E" w:rsidRPr="00AF2F24">
          <w:rPr>
            <w:rStyle w:val="Hipervnculo"/>
            <w:noProof/>
          </w:rPr>
          <w:t>LIBROS Y ARTICULOS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_Toc289507680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81" w:history="1">
        <w:r w:rsidR="00E9704E" w:rsidRPr="00AF2F24">
          <w:rPr>
            <w:rStyle w:val="Hipervnculo"/>
            <w:noProof/>
          </w:rPr>
          <w:t>ENLACES INTERNET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_Toc289507681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82" w:history="1">
        <w:r w:rsidR="00E9704E" w:rsidRPr="00AF2F24">
          <w:rPr>
            <w:rStyle w:val="Hipervnculo"/>
            <w:noProof/>
          </w:rPr>
          <w:t>GLOSARIO DE TÉRMINOS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_Toc289507682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83" w:history="1">
        <w:r w:rsidR="00E9704E" w:rsidRPr="00AF2F24">
          <w:rPr>
            <w:rStyle w:val="Hipervnculo"/>
            <w:noProof/>
          </w:rPr>
          <w:t>CONTENIDO DEL CD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_Toc289507683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noProof/>
            <w:webHidden/>
          </w:rPr>
          <w:t>2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1892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84" w:history="1">
        <w:r w:rsidR="00E9704E" w:rsidRPr="00AF2F24">
          <w:rPr>
            <w:rStyle w:val="Hipervnculo"/>
            <w:noProof/>
          </w:rPr>
          <w:t>ANEXO A.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EJEMPLO DE USO DE LA HERRAMIENTA XSD.EXE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_Toc289507684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b/>
            <w:bCs/>
            <w:noProof/>
            <w:webHidden/>
          </w:rPr>
          <w:t>¡Error! Marcador no definido.</w:t>
        </w:r>
        <w:r w:rsidR="00E9704E">
          <w:rPr>
            <w:noProof/>
            <w:webHidden/>
          </w:rPr>
          <w:fldChar w:fldCharType="end"/>
        </w:r>
      </w:hyperlink>
    </w:p>
    <w:p w:rsidR="00E9704E" w:rsidRDefault="003A4A24">
      <w:pPr>
        <w:pStyle w:val="TDC1"/>
        <w:tabs>
          <w:tab w:val="left" w:pos="1879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7685" w:history="1">
        <w:r w:rsidR="00E9704E" w:rsidRPr="00AF2F24">
          <w:rPr>
            <w:rStyle w:val="Hipervnculo"/>
            <w:noProof/>
          </w:rPr>
          <w:t>ANEXO B.</w:t>
        </w:r>
        <w:r w:rsidR="00E97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704E" w:rsidRPr="00AF2F24">
          <w:rPr>
            <w:rStyle w:val="Hipervnculo"/>
            <w:noProof/>
          </w:rPr>
          <w:t>MANUAL DE USUARIO</w:t>
        </w:r>
        <w:r w:rsidR="00E9704E">
          <w:rPr>
            <w:noProof/>
            <w:webHidden/>
          </w:rPr>
          <w:tab/>
        </w:r>
        <w:r w:rsidR="00E9704E">
          <w:rPr>
            <w:noProof/>
            <w:webHidden/>
          </w:rPr>
          <w:fldChar w:fldCharType="begin"/>
        </w:r>
        <w:r w:rsidR="00E9704E">
          <w:rPr>
            <w:noProof/>
            <w:webHidden/>
          </w:rPr>
          <w:instrText xml:space="preserve"> PAGEREF _Toc289507685 \h </w:instrText>
        </w:r>
        <w:r w:rsidR="00E9704E">
          <w:rPr>
            <w:noProof/>
            <w:webHidden/>
          </w:rPr>
        </w:r>
        <w:r w:rsidR="00E9704E">
          <w:rPr>
            <w:noProof/>
            <w:webHidden/>
          </w:rPr>
          <w:fldChar w:fldCharType="separate"/>
        </w:r>
        <w:r w:rsidR="000C01B5">
          <w:rPr>
            <w:b/>
            <w:bCs/>
            <w:noProof/>
            <w:webHidden/>
          </w:rPr>
          <w:t>¡Error! Marcador no definido.</w:t>
        </w:r>
        <w:r w:rsidR="00E9704E">
          <w:rPr>
            <w:noProof/>
            <w:webHidden/>
          </w:rPr>
          <w:fldChar w:fldCharType="end"/>
        </w:r>
      </w:hyperlink>
    </w:p>
    <w:p w:rsidR="004214B4" w:rsidRDefault="00941C24" w:rsidP="004214B4">
      <w:r>
        <w:rPr>
          <w:b/>
          <w:sz w:val="28"/>
          <w:szCs w:val="28"/>
        </w:rPr>
        <w:fldChar w:fldCharType="end"/>
      </w:r>
    </w:p>
    <w:p w:rsidR="00DC645C" w:rsidRDefault="00DC645C" w:rsidP="00475A6F">
      <w:pPr>
        <w:pStyle w:val="Tabladeilustraciones"/>
        <w:tabs>
          <w:tab w:val="right" w:leader="dot" w:pos="8777"/>
        </w:tabs>
        <w:spacing w:after="240"/>
        <w:rPr>
          <w:b/>
          <w:sz w:val="28"/>
          <w:szCs w:val="28"/>
        </w:rPr>
        <w:sectPr w:rsidR="00DC645C" w:rsidSect="006F32E8">
          <w:type w:val="oddPage"/>
          <w:pgSz w:w="11906" w:h="16838" w:code="9"/>
          <w:pgMar w:top="1418" w:right="1134" w:bottom="1418" w:left="1985" w:header="709" w:footer="709" w:gutter="0"/>
          <w:pgNumType w:fmt="upperRoman"/>
          <w:cols w:space="708"/>
          <w:docGrid w:linePitch="360"/>
        </w:sectPr>
      </w:pPr>
    </w:p>
    <w:p w:rsidR="002E0046" w:rsidRDefault="002E0046">
      <w:pPr>
        <w:spacing w:after="0" w:line="240" w:lineRule="auto"/>
        <w:ind w:firstLine="0"/>
        <w:jc w:val="left"/>
        <w:rPr>
          <w:rFonts w:eastAsia="Times New Roman"/>
          <w:b/>
          <w:sz w:val="28"/>
          <w:szCs w:val="28"/>
          <w:lang w:eastAsia="es-ES"/>
        </w:rPr>
      </w:pPr>
      <w:r>
        <w:rPr>
          <w:b/>
          <w:sz w:val="28"/>
          <w:szCs w:val="28"/>
        </w:rPr>
        <w:lastRenderedPageBreak/>
        <w:br w:type="page"/>
      </w:r>
    </w:p>
    <w:p w:rsidR="00FC5983" w:rsidRDefault="00FC5983" w:rsidP="005E3805">
      <w:pPr>
        <w:pStyle w:val="Tabladeilustraciones"/>
        <w:tabs>
          <w:tab w:val="right" w:leader="dot" w:pos="8777"/>
        </w:tabs>
        <w:spacing w:after="240"/>
        <w:outlineLvl w:val="0"/>
        <w:rPr>
          <w:b/>
          <w:sz w:val="28"/>
          <w:szCs w:val="28"/>
        </w:rPr>
      </w:pPr>
      <w:r w:rsidRPr="003A50DD">
        <w:rPr>
          <w:b/>
          <w:sz w:val="28"/>
          <w:szCs w:val="28"/>
        </w:rPr>
        <w:lastRenderedPageBreak/>
        <w:t>ÍNDICE DE FIGURAS</w:t>
      </w:r>
    </w:p>
    <w:p w:rsidR="00760886" w:rsidRPr="00760886" w:rsidRDefault="00941C24" w:rsidP="00760886">
      <w:pPr>
        <w:pStyle w:val="Tabladeilustraciones"/>
        <w:tabs>
          <w:tab w:val="right" w:leader="dot" w:pos="8777"/>
        </w:tabs>
      </w:pPr>
      <w:r>
        <w:fldChar w:fldCharType="begin"/>
      </w:r>
      <w:r w:rsidR="00FC5983">
        <w:instrText xml:space="preserve"> TOC \h \z \c "Figura" </w:instrText>
      </w:r>
      <w:r>
        <w:fldChar w:fldCharType="separate"/>
      </w:r>
      <w:r w:rsidR="00E9704E">
        <w:rPr>
          <w:b/>
          <w:bCs/>
          <w:noProof/>
        </w:rPr>
        <w:t>No se encuentran elementos de tabla de ilustraciones.</w:t>
      </w:r>
      <w:r>
        <w:fldChar w:fldCharType="end"/>
      </w:r>
    </w:p>
    <w:p w:rsidR="00A62A5A" w:rsidRDefault="00A62A5A">
      <w:pPr>
        <w:spacing w:after="0" w:line="240" w:lineRule="auto"/>
        <w:ind w:firstLine="0"/>
        <w:jc w:val="left"/>
        <w:rPr>
          <w:b/>
          <w:sz w:val="28"/>
          <w:szCs w:val="28"/>
        </w:rPr>
        <w:sectPr w:rsidR="00A62A5A" w:rsidSect="006F32E8">
          <w:type w:val="oddPage"/>
          <w:pgSz w:w="11906" w:h="16838" w:code="9"/>
          <w:pgMar w:top="1418" w:right="1134" w:bottom="1418" w:left="1985" w:header="709" w:footer="709" w:gutter="0"/>
          <w:pgNumType w:fmt="upperRoman"/>
          <w:cols w:space="708"/>
          <w:docGrid w:linePitch="360"/>
        </w:sectPr>
      </w:pPr>
    </w:p>
    <w:p w:rsidR="002E0046" w:rsidRDefault="002E0046">
      <w:pPr>
        <w:spacing w:after="0" w:line="240" w:lineRule="auto"/>
        <w:ind w:firstLine="0"/>
        <w:jc w:val="left"/>
        <w:rPr>
          <w:rFonts w:eastAsia="Times New Roman"/>
          <w:b/>
          <w:sz w:val="28"/>
          <w:szCs w:val="28"/>
          <w:lang w:eastAsia="es-ES"/>
        </w:rPr>
      </w:pPr>
      <w:r>
        <w:rPr>
          <w:b/>
          <w:sz w:val="28"/>
          <w:szCs w:val="28"/>
        </w:rPr>
        <w:lastRenderedPageBreak/>
        <w:br w:type="page"/>
      </w:r>
    </w:p>
    <w:p w:rsidR="006747D2" w:rsidRDefault="00FC5983" w:rsidP="005E3805">
      <w:pPr>
        <w:pStyle w:val="Tabladeilustraciones"/>
        <w:tabs>
          <w:tab w:val="right" w:leader="dot" w:pos="8777"/>
        </w:tabs>
        <w:spacing w:after="240"/>
        <w:outlineLvl w:val="0"/>
        <w:rPr>
          <w:b/>
          <w:sz w:val="28"/>
          <w:szCs w:val="28"/>
        </w:rPr>
      </w:pPr>
      <w:r w:rsidRPr="003A50DD">
        <w:rPr>
          <w:b/>
          <w:sz w:val="28"/>
          <w:szCs w:val="28"/>
        </w:rPr>
        <w:lastRenderedPageBreak/>
        <w:t xml:space="preserve">ÍNDICE DE </w:t>
      </w:r>
      <w:r w:rsidR="00E92009">
        <w:rPr>
          <w:b/>
          <w:sz w:val="28"/>
          <w:szCs w:val="28"/>
        </w:rPr>
        <w:t>TABLAS</w:t>
      </w:r>
    </w:p>
    <w:p w:rsidR="005E3805" w:rsidRDefault="00941C24" w:rsidP="006F32E8">
      <w:pPr>
        <w:pStyle w:val="Tabladeilustraciones"/>
        <w:tabs>
          <w:tab w:val="right" w:leader="dot" w:pos="8777"/>
        </w:tabs>
        <w:rPr>
          <w:rFonts w:cs="Arial"/>
          <w:kern w:val="32"/>
          <w:sz w:val="28"/>
          <w:szCs w:val="28"/>
        </w:rPr>
        <w:sectPr w:rsidR="005E3805" w:rsidSect="006F32E8">
          <w:type w:val="oddPage"/>
          <w:pgSz w:w="11906" w:h="16838" w:code="9"/>
          <w:pgMar w:top="1418" w:right="1134" w:bottom="1418" w:left="1985" w:header="709" w:footer="709" w:gutter="0"/>
          <w:pgNumType w:fmt="upperRoman"/>
          <w:cols w:space="708"/>
          <w:docGrid w:linePitch="360"/>
        </w:sectPr>
      </w:pPr>
      <w:r>
        <w:rPr>
          <w:rFonts w:cs="Arial"/>
          <w:kern w:val="32"/>
          <w:sz w:val="28"/>
          <w:szCs w:val="28"/>
        </w:rPr>
        <w:fldChar w:fldCharType="begin"/>
      </w:r>
      <w:r w:rsidR="006747D2">
        <w:rPr>
          <w:rFonts w:cs="Arial"/>
          <w:kern w:val="32"/>
          <w:sz w:val="28"/>
          <w:szCs w:val="28"/>
        </w:rPr>
        <w:instrText xml:space="preserve"> TOC \h \z \c "Tabla" </w:instrText>
      </w:r>
      <w:r>
        <w:rPr>
          <w:rFonts w:cs="Arial"/>
          <w:kern w:val="32"/>
          <w:sz w:val="28"/>
          <w:szCs w:val="28"/>
        </w:rPr>
        <w:fldChar w:fldCharType="separate"/>
      </w:r>
      <w:r w:rsidR="00E9704E">
        <w:rPr>
          <w:rFonts w:cs="Arial"/>
          <w:b/>
          <w:bCs/>
          <w:noProof/>
          <w:kern w:val="32"/>
          <w:sz w:val="28"/>
          <w:szCs w:val="28"/>
        </w:rPr>
        <w:t>No se encuentran elementos de tabla de ilustraciones.</w:t>
      </w:r>
      <w:r>
        <w:rPr>
          <w:rFonts w:cs="Arial"/>
          <w:kern w:val="32"/>
          <w:sz w:val="28"/>
          <w:szCs w:val="28"/>
        </w:rPr>
        <w:fldChar w:fldCharType="end"/>
      </w:r>
    </w:p>
    <w:p w:rsidR="004214B4" w:rsidRDefault="004214B4" w:rsidP="005E3805">
      <w:pPr>
        <w:pStyle w:val="Ttulo1"/>
      </w:pPr>
      <w:bookmarkStart w:id="1" w:name="_Toc289507666"/>
      <w:bookmarkStart w:id="2" w:name="_Ref289515409"/>
      <w:bookmarkStart w:id="3" w:name="_Ref289515588"/>
      <w:bookmarkStart w:id="4" w:name="_Ref289515666"/>
      <w:r w:rsidRPr="003A50DD">
        <w:lastRenderedPageBreak/>
        <w:t>INTRODUCCIÓN</w:t>
      </w:r>
      <w:bookmarkEnd w:id="1"/>
      <w:bookmarkEnd w:id="2"/>
      <w:bookmarkEnd w:id="3"/>
      <w:bookmarkEnd w:id="4"/>
    </w:p>
    <w:p w:rsidR="00147945" w:rsidRDefault="00147945" w:rsidP="00147945"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</w:p>
    <w:p w:rsidR="00080270" w:rsidRDefault="00080270" w:rsidP="00080270">
      <w:pPr>
        <w:keepNext/>
      </w:pPr>
      <w:r>
        <w:rPr>
          <w:noProof/>
          <w:lang w:eastAsia="es-ES"/>
        </w:rPr>
        <w:drawing>
          <wp:inline distT="0" distB="0" distL="0" distR="0">
            <wp:extent cx="5104722" cy="3402951"/>
            <wp:effectExtent l="19050" t="0" r="678" b="0"/>
            <wp:docPr id="8" name="7 Imagen" descr="fondo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_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735" cy="34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70" w:rsidRDefault="00080270" w:rsidP="00080270">
      <w:pPr>
        <w:pStyle w:val="Descripcin"/>
      </w:pPr>
      <w:r>
        <w:t xml:space="preserve">Figura </w:t>
      </w:r>
      <w:fldSimple w:instr=" SEQ Figura \* ARABIC ">
        <w:r w:rsidR="000C01B5">
          <w:rPr>
            <w:noProof/>
          </w:rPr>
          <w:t>1</w:t>
        </w:r>
      </w:fldSimple>
      <w:r>
        <w:t>. Formula 1</w:t>
      </w:r>
    </w:p>
    <w:p w:rsidR="00147945" w:rsidRDefault="00147945" w:rsidP="00147945">
      <w:r w:rsidRPr="00147945">
        <w:lastRenderedPageBreak/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</w:p>
    <w:p w:rsidR="00746BBB" w:rsidRPr="00BD2AC0" w:rsidRDefault="004214B4" w:rsidP="00BD2AC0">
      <w:pPr>
        <w:pStyle w:val="Ttulo2"/>
      </w:pPr>
      <w:bookmarkStart w:id="5" w:name="_Toc289507667"/>
      <w:r w:rsidRPr="005D12D7">
        <w:t>MOTIVACIÓN</w:t>
      </w:r>
      <w:bookmarkEnd w:id="5"/>
    </w:p>
    <w:p w:rsidR="00C704BE" w:rsidRPr="00C427AE" w:rsidRDefault="004214B4" w:rsidP="00BD2AC0">
      <w:pPr>
        <w:pStyle w:val="Ttulo2"/>
      </w:pPr>
      <w:bookmarkStart w:id="6" w:name="_Toc289507668"/>
      <w:r>
        <w:t>OBJETIVOS</w:t>
      </w:r>
      <w:bookmarkEnd w:id="6"/>
    </w:p>
    <w:p w:rsidR="00A62A5A" w:rsidRDefault="004214B4" w:rsidP="000802A6">
      <w:pPr>
        <w:pStyle w:val="Ttulo2"/>
        <w:sectPr w:rsidR="00A62A5A" w:rsidSect="000802A6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type w:val="continuous"/>
          <w:pgSz w:w="11906" w:h="16838" w:code="9"/>
          <w:pgMar w:top="1418" w:right="1134" w:bottom="1418" w:left="2127" w:header="709" w:footer="709" w:gutter="0"/>
          <w:cols w:space="708"/>
          <w:docGrid w:linePitch="360"/>
        </w:sectPr>
      </w:pPr>
      <w:bookmarkStart w:id="7" w:name="_Toc289507669"/>
      <w:r>
        <w:t>ESTRUCTURA DE LA MEMORI</w:t>
      </w:r>
      <w:r w:rsidR="00E40609">
        <w:t>A</w:t>
      </w:r>
      <w:bookmarkEnd w:id="7"/>
    </w:p>
    <w:p w:rsidR="004214B4" w:rsidRDefault="005D799F" w:rsidP="005E3805">
      <w:pPr>
        <w:pStyle w:val="Ttulo1"/>
      </w:pPr>
      <w:bookmarkStart w:id="8" w:name="_Toc289507670"/>
      <w:bookmarkStart w:id="9" w:name="_Ref289515629"/>
      <w:r>
        <w:lastRenderedPageBreak/>
        <w:t>ESTE ES EL CAPÍTULO 2</w:t>
      </w:r>
      <w:bookmarkEnd w:id="8"/>
      <w:bookmarkEnd w:id="9"/>
      <w:r w:rsidR="00803365">
        <w:t xml:space="preserve"> </w:t>
      </w:r>
    </w:p>
    <w:p w:rsidR="00147945" w:rsidRDefault="00147945" w:rsidP="00147945"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</w:p>
    <w:p w:rsidR="005E3805" w:rsidRDefault="00147945" w:rsidP="000802A6">
      <w:pPr>
        <w:rPr>
          <w:caps/>
        </w:rPr>
        <w:sectPr w:rsidR="005E3805" w:rsidSect="00A62A5A">
          <w:headerReference w:type="default" r:id="rId23"/>
          <w:type w:val="oddPage"/>
          <w:pgSz w:w="11906" w:h="16838" w:code="9"/>
          <w:pgMar w:top="1418" w:right="1134" w:bottom="1418" w:left="2127" w:header="709" w:footer="709" w:gutter="0"/>
          <w:cols w:space="708"/>
          <w:docGrid w:linePitch="360"/>
        </w:sectPr>
      </w:pPr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</w:p>
    <w:p w:rsidR="004657E6" w:rsidRDefault="00147945" w:rsidP="005E3805">
      <w:pPr>
        <w:pStyle w:val="Ttulo1"/>
        <w:rPr>
          <w:caps/>
        </w:rPr>
      </w:pPr>
      <w:bookmarkStart w:id="10" w:name="_Toc289507671"/>
      <w:bookmarkStart w:id="11" w:name="_Ref289515710"/>
      <w:r>
        <w:rPr>
          <w:caps/>
        </w:rPr>
        <w:lastRenderedPageBreak/>
        <w:t>eSTE ES EL CAPÍTULO 3</w:t>
      </w:r>
      <w:bookmarkEnd w:id="10"/>
      <w:bookmarkEnd w:id="11"/>
    </w:p>
    <w:p w:rsidR="00147945" w:rsidRDefault="00147945" w:rsidP="00147945"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</w:p>
    <w:p w:rsidR="00A50814" w:rsidRDefault="00147945" w:rsidP="00147945">
      <w:pPr>
        <w:ind w:firstLine="576"/>
        <w:rPr>
          <w:rFonts w:eastAsia="Times New Roman"/>
          <w:szCs w:val="24"/>
          <w:lang w:eastAsia="es-ES"/>
        </w:rPr>
      </w:pPr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  <w:r w:rsidR="00A50814">
        <w:rPr>
          <w:rFonts w:eastAsia="Times New Roman"/>
          <w:szCs w:val="24"/>
          <w:lang w:eastAsia="es-ES"/>
        </w:rPr>
        <w:t xml:space="preserve"> </w:t>
      </w:r>
    </w:p>
    <w:p w:rsidR="00F3184C" w:rsidRDefault="00F3184C" w:rsidP="00F3184C">
      <w:pPr>
        <w:keepNext/>
        <w:ind w:firstLine="576"/>
        <w:jc w:val="center"/>
      </w:pPr>
    </w:p>
    <w:p w:rsidR="00AA36D6" w:rsidRDefault="00AA36D6" w:rsidP="00AA36D6">
      <w:pPr>
        <w:rPr>
          <w:lang w:eastAsia="es-ES"/>
        </w:rPr>
      </w:pPr>
      <w:bookmarkStart w:id="12" w:name="_Ref176700175"/>
    </w:p>
    <w:p w:rsidR="00B5210E" w:rsidRPr="00AA36D6" w:rsidRDefault="00B5210E" w:rsidP="00AA36D6">
      <w:pPr>
        <w:rPr>
          <w:lang w:eastAsia="es-ES"/>
        </w:rPr>
        <w:sectPr w:rsidR="00B5210E" w:rsidRPr="00AA36D6" w:rsidSect="000C426F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type w:val="oddPage"/>
          <w:pgSz w:w="11906" w:h="16838" w:code="9"/>
          <w:pgMar w:top="1418" w:right="1134" w:bottom="1418" w:left="2127" w:header="709" w:footer="709" w:gutter="0"/>
          <w:cols w:space="708"/>
          <w:titlePg/>
          <w:docGrid w:linePitch="360"/>
        </w:sectPr>
      </w:pPr>
    </w:p>
    <w:p w:rsidR="004214B4" w:rsidRDefault="00147945" w:rsidP="005E3805">
      <w:pPr>
        <w:pStyle w:val="Ttulo1"/>
        <w:tabs>
          <w:tab w:val="left" w:pos="990"/>
        </w:tabs>
      </w:pPr>
      <w:bookmarkStart w:id="13" w:name="_Toc289507672"/>
      <w:bookmarkStart w:id="14" w:name="_Ref289515691"/>
      <w:bookmarkEnd w:id="12"/>
      <w:r>
        <w:lastRenderedPageBreak/>
        <w:t>ESTE ES EL CAPÍTULO 4</w:t>
      </w:r>
      <w:bookmarkEnd w:id="13"/>
      <w:bookmarkEnd w:id="14"/>
    </w:p>
    <w:p w:rsidR="00645737" w:rsidRDefault="00147945" w:rsidP="00645737"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proofErr w:type="spellEnd"/>
    </w:p>
    <w:p w:rsidR="005E3805" w:rsidRDefault="00147945" w:rsidP="000802A6">
      <w:pPr>
        <w:sectPr w:rsidR="005E3805" w:rsidSect="00B77D10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type w:val="oddPage"/>
          <w:pgSz w:w="11906" w:h="16838" w:code="9"/>
          <w:pgMar w:top="1440" w:right="1274" w:bottom="1440" w:left="1800" w:header="709" w:footer="709" w:gutter="0"/>
          <w:cols w:space="708"/>
          <w:titlePg/>
          <w:docGrid w:linePitch="360"/>
        </w:sectPr>
      </w:pPr>
      <w:r w:rsidRPr="00147945">
        <w:t xml:space="preserve">En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lkadsjf</w:t>
      </w:r>
      <w:proofErr w:type="spellEnd"/>
      <w:r w:rsidRPr="00147945">
        <w:t xml:space="preserve"> </w:t>
      </w:r>
      <w:proofErr w:type="spellStart"/>
      <w:r w:rsidRPr="00147945">
        <w:t>nagla</w:t>
      </w:r>
      <w:proofErr w:type="spellEnd"/>
      <w:r w:rsidRPr="00147945">
        <w:t xml:space="preserve"> </w:t>
      </w:r>
      <w:proofErr w:type="spellStart"/>
      <w:r w:rsidRPr="00147945">
        <w:t>jf</w:t>
      </w:r>
      <w:proofErr w:type="spellEnd"/>
      <w:r w:rsidRPr="00147945">
        <w:t xml:space="preserve"> </w:t>
      </w:r>
      <w:proofErr w:type="spellStart"/>
      <w:r w:rsidRPr="00147945">
        <w:t>kajgn</w:t>
      </w:r>
      <w:proofErr w:type="spellEnd"/>
      <w:r w:rsidRPr="00147945">
        <w:t xml:space="preserve"> </w:t>
      </w:r>
      <w:proofErr w:type="spellStart"/>
      <w:r w:rsidRPr="00147945">
        <w:t>lagj</w:t>
      </w:r>
      <w:proofErr w:type="spellEnd"/>
      <w:r w:rsidRPr="00147945">
        <w:t xml:space="preserve"> </w:t>
      </w:r>
      <w:proofErr w:type="spellStart"/>
      <w:r w:rsidRPr="00147945">
        <w:t>kagnl</w:t>
      </w:r>
      <w:proofErr w:type="spellEnd"/>
      <w:r w:rsidRPr="00147945">
        <w:t xml:space="preserve"> </w:t>
      </w:r>
      <w:proofErr w:type="spellStart"/>
      <w:r w:rsidRPr="00147945">
        <w:t>dhga</w:t>
      </w:r>
      <w:proofErr w:type="spellEnd"/>
      <w:r w:rsidRPr="00147945">
        <w:t xml:space="preserve"> </w:t>
      </w:r>
      <w:proofErr w:type="spellStart"/>
      <w:r w:rsidRPr="00147945">
        <w:t>alfkaj</w:t>
      </w:r>
      <w:proofErr w:type="spellEnd"/>
      <w:r w:rsidRPr="00147945">
        <w:t xml:space="preserve"> </w:t>
      </w:r>
      <w:proofErr w:type="spellStart"/>
      <w:r w:rsidRPr="00147945">
        <w:t>ldfjaldñf</w:t>
      </w:r>
      <w:proofErr w:type="spellEnd"/>
      <w:r w:rsidRPr="00147945">
        <w:t xml:space="preserve"> </w:t>
      </w:r>
      <w:proofErr w:type="spellStart"/>
      <w:r w:rsidRPr="00147945">
        <w:t>jaldfn</w:t>
      </w:r>
      <w:proofErr w:type="spellEnd"/>
      <w:r w:rsidRPr="00147945">
        <w:t xml:space="preserve">  </w:t>
      </w:r>
      <w:proofErr w:type="spellStart"/>
      <w:r w:rsidRPr="00147945">
        <w:t>adslfkj</w:t>
      </w:r>
      <w:proofErr w:type="spellEnd"/>
      <w:r w:rsidRPr="00147945">
        <w:t xml:space="preserve"> </w:t>
      </w:r>
      <w:proofErr w:type="spellStart"/>
      <w:r w:rsidRPr="00147945">
        <w:t>aldfj</w:t>
      </w:r>
      <w:proofErr w:type="spellEnd"/>
      <w:r w:rsidRPr="00147945">
        <w:t xml:space="preserve"> </w:t>
      </w:r>
      <w:proofErr w:type="spellStart"/>
      <w:r w:rsidRPr="00147945">
        <w:t>adfg</w:t>
      </w:r>
      <w:proofErr w:type="spellEnd"/>
      <w:r w:rsidRPr="00147945">
        <w:t xml:space="preserve"> </w:t>
      </w:r>
      <w:proofErr w:type="spellStart"/>
      <w:r w:rsidRPr="00147945">
        <w:t>jadf</w:t>
      </w:r>
      <w:proofErr w:type="spellEnd"/>
      <w:r w:rsidRPr="00147945">
        <w:t xml:space="preserve"> </w:t>
      </w:r>
      <w:proofErr w:type="spellStart"/>
      <w:r w:rsidRPr="00147945">
        <w:t>nalsg</w:t>
      </w:r>
      <w:proofErr w:type="spellEnd"/>
      <w:r w:rsidRPr="00147945">
        <w:t xml:space="preserve"> </w:t>
      </w:r>
      <w:proofErr w:type="spellStart"/>
      <w:r w:rsidRPr="00147945">
        <w:t>jakgn</w:t>
      </w:r>
      <w:proofErr w:type="spellEnd"/>
      <w:r w:rsidRPr="00147945">
        <w:t xml:space="preserve"> </w:t>
      </w:r>
      <w:proofErr w:type="spellStart"/>
      <w:r w:rsidRPr="00147945">
        <w:t>lagh</w:t>
      </w:r>
      <w:proofErr w:type="spellEnd"/>
      <w:r w:rsidRPr="00147945">
        <w:t xml:space="preserve"> </w:t>
      </w:r>
      <w:proofErr w:type="spellStart"/>
      <w:r w:rsidRPr="00147945">
        <w:t>ag</w:t>
      </w:r>
      <w:proofErr w:type="spellEnd"/>
      <w:r w:rsidRPr="00147945">
        <w:t xml:space="preserve"> </w:t>
      </w:r>
      <w:proofErr w:type="spellStart"/>
      <w:r w:rsidRPr="00147945">
        <w:t>lkad</w:t>
      </w:r>
      <w:bookmarkStart w:id="15" w:name="_Toc175310363"/>
      <w:proofErr w:type="spellEnd"/>
    </w:p>
    <w:p w:rsidR="008A1EDA" w:rsidRDefault="007E45AC" w:rsidP="005E3805">
      <w:pPr>
        <w:pStyle w:val="Ttulo1"/>
      </w:pPr>
      <w:bookmarkStart w:id="16" w:name="_Toc289507673"/>
      <w:bookmarkStart w:id="17" w:name="_Ref289515739"/>
      <w:r>
        <w:lastRenderedPageBreak/>
        <w:t>ESTE ES EL CAPÍTULO 5</w:t>
      </w:r>
      <w:bookmarkEnd w:id="16"/>
      <w:bookmarkEnd w:id="17"/>
    </w:p>
    <w:p w:rsidR="00A62A5A" w:rsidRDefault="007E45AC" w:rsidP="00BD2AC0">
      <w:pPr>
        <w:rPr>
          <w:lang w:eastAsia="es-ES"/>
        </w:rPr>
        <w:sectPr w:rsidR="00A62A5A" w:rsidSect="008E263D">
          <w:headerReference w:type="even" r:id="rId34"/>
          <w:headerReference w:type="default" r:id="rId35"/>
          <w:footerReference w:type="even" r:id="rId36"/>
          <w:headerReference w:type="first" r:id="rId37"/>
          <w:type w:val="oddPage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823519">
        <w:rPr>
          <w:lang w:eastAsia="es-ES"/>
        </w:rPr>
        <w:t xml:space="preserve">En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</w:t>
      </w:r>
      <w:proofErr w:type="spellEnd"/>
    </w:p>
    <w:p w:rsidR="00E40609" w:rsidRDefault="007E45AC" w:rsidP="005E3805">
      <w:pPr>
        <w:pStyle w:val="Ttulo1"/>
      </w:pPr>
      <w:bookmarkStart w:id="18" w:name="_Ref289505631"/>
      <w:bookmarkStart w:id="19" w:name="_Toc289507674"/>
      <w:r>
        <w:lastRenderedPageBreak/>
        <w:t>ESTE ES EL CAPÍTULO 6</w:t>
      </w:r>
      <w:bookmarkEnd w:id="18"/>
      <w:bookmarkEnd w:id="19"/>
    </w:p>
    <w:p w:rsidR="00650AA3" w:rsidRDefault="007E45AC" w:rsidP="000802A6">
      <w:pPr>
        <w:sectPr w:rsidR="00650AA3" w:rsidSect="008E263D">
          <w:headerReference w:type="first" r:id="rId38"/>
          <w:type w:val="oddPage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823519">
        <w:rPr>
          <w:lang w:eastAsia="es-ES"/>
        </w:rPr>
        <w:t xml:space="preserve">En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bookmarkEnd w:id="15"/>
      <w:proofErr w:type="spellEnd"/>
    </w:p>
    <w:p w:rsidR="009D2DE4" w:rsidRDefault="004214B4" w:rsidP="00D7097B">
      <w:pPr>
        <w:pStyle w:val="Ttulo1"/>
        <w:ind w:left="431" w:hanging="431"/>
      </w:pPr>
      <w:bookmarkStart w:id="20" w:name="_Toc289507675"/>
      <w:bookmarkStart w:id="21" w:name="_Ref289515809"/>
      <w:r>
        <w:lastRenderedPageBreak/>
        <w:t>C</w:t>
      </w:r>
      <w:r w:rsidR="00E40609">
        <w:t>ASO DE ESTUDIO</w:t>
      </w:r>
      <w:bookmarkEnd w:id="20"/>
      <w:bookmarkEnd w:id="21"/>
    </w:p>
    <w:p w:rsidR="007E45AC" w:rsidRDefault="007E45AC" w:rsidP="002442C1">
      <w:pPr>
        <w:rPr>
          <w:lang w:eastAsia="es-ES"/>
        </w:rPr>
      </w:pPr>
      <w:r w:rsidRPr="00823519">
        <w:rPr>
          <w:lang w:eastAsia="es-ES"/>
        </w:rPr>
        <w:t xml:space="preserve">En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</w:p>
    <w:p w:rsidR="00650AA3" w:rsidRDefault="007E45AC" w:rsidP="00D7097B">
      <w:pPr>
        <w:sectPr w:rsidR="00650AA3" w:rsidSect="008E263D">
          <w:headerReference w:type="even" r:id="rId39"/>
          <w:headerReference w:type="default" r:id="rId40"/>
          <w:footerReference w:type="default" r:id="rId41"/>
          <w:headerReference w:type="first" r:id="rId42"/>
          <w:type w:val="oddPage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823519">
        <w:rPr>
          <w:lang w:eastAsia="es-ES"/>
        </w:rPr>
        <w:t xml:space="preserve">En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  <w:r w:rsidR="001C66C5">
        <w:rPr>
          <w:lang w:eastAsia="es-ES"/>
        </w:rPr>
        <w:t>.</w:t>
      </w:r>
    </w:p>
    <w:p w:rsidR="00E40609" w:rsidRDefault="00E40609" w:rsidP="009D2DE4">
      <w:pPr>
        <w:pStyle w:val="Ttulo1"/>
        <w:ind w:left="2041" w:hanging="2041"/>
      </w:pPr>
      <w:bookmarkStart w:id="22" w:name="_Toc289507676"/>
      <w:bookmarkStart w:id="23" w:name="_Ref289515856"/>
      <w:bookmarkStart w:id="24" w:name="_Ref289515879"/>
      <w:bookmarkStart w:id="25" w:name="_Ref289515918"/>
      <w:bookmarkStart w:id="26" w:name="_Ref289515925"/>
      <w:r>
        <w:lastRenderedPageBreak/>
        <w:t>CONCLUSIONES Y PROPUESTA</w:t>
      </w:r>
      <w:r w:rsidR="009F1554">
        <w:t>S</w:t>
      </w:r>
      <w:bookmarkEnd w:id="22"/>
      <w:bookmarkEnd w:id="23"/>
      <w:bookmarkEnd w:id="24"/>
      <w:bookmarkEnd w:id="25"/>
      <w:bookmarkEnd w:id="26"/>
    </w:p>
    <w:p w:rsidR="00823519" w:rsidRPr="00823519" w:rsidRDefault="00823519" w:rsidP="002442C1">
      <w:pPr>
        <w:rPr>
          <w:lang w:eastAsia="es-ES"/>
        </w:rPr>
      </w:pPr>
      <w:r w:rsidRPr="00823519">
        <w:rPr>
          <w:lang w:eastAsia="es-ES"/>
        </w:rPr>
        <w:t xml:space="preserve">En </w:t>
      </w:r>
      <w:proofErr w:type="spellStart"/>
      <w:r w:rsidR="007E45AC" w:rsidRPr="007E45AC">
        <w:rPr>
          <w:lang w:eastAsia="es-ES"/>
        </w:rPr>
        <w:t>alfkaj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ldfjaldñf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jaldfn</w:t>
      </w:r>
      <w:proofErr w:type="spellEnd"/>
      <w:r w:rsidR="007E45AC" w:rsidRPr="007E45AC">
        <w:rPr>
          <w:lang w:eastAsia="es-ES"/>
        </w:rPr>
        <w:t xml:space="preserve">  </w:t>
      </w:r>
      <w:proofErr w:type="spellStart"/>
      <w:r w:rsidR="007E45AC" w:rsidRPr="007E45AC">
        <w:rPr>
          <w:lang w:eastAsia="es-ES"/>
        </w:rPr>
        <w:t>adslfkj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aldfj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adfg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jadf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nalsg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jakgn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lagh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lkadsjf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nagla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kajgn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kagnl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dhga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alfkaj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ldfjaldñf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jaldfn</w:t>
      </w:r>
      <w:proofErr w:type="spellEnd"/>
      <w:r w:rsidR="007E45AC" w:rsidRPr="007E45AC">
        <w:rPr>
          <w:lang w:eastAsia="es-ES"/>
        </w:rPr>
        <w:t xml:space="preserve">  </w:t>
      </w:r>
      <w:proofErr w:type="spellStart"/>
      <w:r w:rsidR="007E45AC" w:rsidRPr="007E45AC">
        <w:rPr>
          <w:lang w:eastAsia="es-ES"/>
        </w:rPr>
        <w:t>adslfkj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aldfj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adfg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jadf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nalsg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jakgn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lagh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lkadsjf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nagla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kajgn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kagnl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dhga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alfkaj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ldfjaldñf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jaldfn</w:t>
      </w:r>
      <w:proofErr w:type="spellEnd"/>
      <w:r w:rsidR="007E45AC" w:rsidRPr="007E45AC">
        <w:rPr>
          <w:lang w:eastAsia="es-ES"/>
        </w:rPr>
        <w:t xml:space="preserve">  </w:t>
      </w:r>
      <w:proofErr w:type="spellStart"/>
      <w:r w:rsidR="007E45AC" w:rsidRPr="007E45AC">
        <w:rPr>
          <w:lang w:eastAsia="es-ES"/>
        </w:rPr>
        <w:t>adslfkj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aldfj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adfg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jadf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nalsg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jakgn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lagh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lkadsjf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nagla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kajgn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kagnl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dhga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alfkaj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ldfjaldñf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jaldfn</w:t>
      </w:r>
      <w:proofErr w:type="spellEnd"/>
      <w:r w:rsidR="007E45AC" w:rsidRPr="007E45AC">
        <w:rPr>
          <w:lang w:eastAsia="es-ES"/>
        </w:rPr>
        <w:t xml:space="preserve">  </w:t>
      </w:r>
      <w:proofErr w:type="spellStart"/>
      <w:r w:rsidR="007E45AC" w:rsidRPr="007E45AC">
        <w:rPr>
          <w:lang w:eastAsia="es-ES"/>
        </w:rPr>
        <w:t>adslfkj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aldfj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adfg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jadf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nalsg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jakgn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lagh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lkadsjf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nagla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kajgn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kagnl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dhga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alfkaj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ldfjaldñf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jaldfn</w:t>
      </w:r>
      <w:proofErr w:type="spellEnd"/>
      <w:r w:rsidR="007E45AC" w:rsidRPr="007E45AC">
        <w:rPr>
          <w:lang w:eastAsia="es-ES"/>
        </w:rPr>
        <w:t xml:space="preserve">  </w:t>
      </w:r>
      <w:proofErr w:type="spellStart"/>
      <w:r w:rsidR="007E45AC" w:rsidRPr="007E45AC">
        <w:rPr>
          <w:lang w:eastAsia="es-ES"/>
        </w:rPr>
        <w:t>adslfkj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aldfj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adfg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jadf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nalsg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jakgn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lagh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lkadsjf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nagla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kajgn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kagnl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dhga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alfkaj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ldfjaldñf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jaldfn</w:t>
      </w:r>
      <w:proofErr w:type="spellEnd"/>
      <w:r w:rsidR="007E45AC" w:rsidRPr="007E45AC">
        <w:rPr>
          <w:lang w:eastAsia="es-ES"/>
        </w:rPr>
        <w:t xml:space="preserve">  </w:t>
      </w:r>
      <w:proofErr w:type="spellStart"/>
      <w:r w:rsidR="007E45AC" w:rsidRPr="007E45AC">
        <w:rPr>
          <w:lang w:eastAsia="es-ES"/>
        </w:rPr>
        <w:t>adslfkj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aldfj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adfg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jadf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nalsg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jakgn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lagh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ag</w:t>
      </w:r>
      <w:proofErr w:type="spellEnd"/>
      <w:r w:rsidR="007E45AC" w:rsidRPr="007E45AC">
        <w:rPr>
          <w:lang w:eastAsia="es-ES"/>
        </w:rPr>
        <w:t xml:space="preserve"> </w:t>
      </w:r>
      <w:proofErr w:type="spellStart"/>
      <w:r w:rsidR="007E45AC" w:rsidRPr="007E45AC">
        <w:rPr>
          <w:lang w:eastAsia="es-ES"/>
        </w:rPr>
        <w:t>lkads</w:t>
      </w:r>
      <w:proofErr w:type="spellEnd"/>
      <w:r w:rsidRPr="00823519">
        <w:rPr>
          <w:lang w:eastAsia="es-ES"/>
        </w:rPr>
        <w:t>.</w:t>
      </w:r>
    </w:p>
    <w:p w:rsidR="00F84072" w:rsidRDefault="00823519" w:rsidP="005E3805">
      <w:pPr>
        <w:pStyle w:val="Ttulo2"/>
        <w:rPr>
          <w:caps/>
        </w:rPr>
      </w:pPr>
      <w:bookmarkStart w:id="27" w:name="_Toc289507677"/>
      <w:r>
        <w:rPr>
          <w:caps/>
        </w:rPr>
        <w:t>CONCLUSIONES</w:t>
      </w:r>
      <w:bookmarkEnd w:id="27"/>
    </w:p>
    <w:p w:rsidR="00823519" w:rsidRPr="00823519" w:rsidRDefault="007E45AC" w:rsidP="002442C1">
      <w:pPr>
        <w:rPr>
          <w:lang w:eastAsia="es-ES"/>
        </w:rPr>
      </w:pPr>
      <w:proofErr w:type="spellStart"/>
      <w:r>
        <w:rPr>
          <w:lang w:eastAsia="es-ES"/>
        </w:rPr>
        <w:t>A</w:t>
      </w:r>
      <w:r w:rsidRPr="007E45AC">
        <w:rPr>
          <w:lang w:eastAsia="es-ES"/>
        </w:rPr>
        <w:t>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  <w:r w:rsidR="00823519" w:rsidRPr="00823519">
        <w:rPr>
          <w:lang w:eastAsia="es-ES"/>
        </w:rPr>
        <w:t>.</w:t>
      </w:r>
    </w:p>
    <w:p w:rsidR="00823519" w:rsidRDefault="007E45AC" w:rsidP="002442C1">
      <w:pPr>
        <w:rPr>
          <w:lang w:eastAsia="es-ES"/>
        </w:rPr>
      </w:pPr>
      <w:proofErr w:type="spellStart"/>
      <w:r>
        <w:rPr>
          <w:lang w:eastAsia="es-ES"/>
        </w:rPr>
        <w:t>A</w:t>
      </w:r>
      <w:r w:rsidRPr="007E45AC">
        <w:rPr>
          <w:lang w:eastAsia="es-ES"/>
        </w:rPr>
        <w:t>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  <w:r w:rsidR="00823519">
        <w:rPr>
          <w:lang w:eastAsia="es-ES"/>
        </w:rPr>
        <w:t xml:space="preserve">. </w:t>
      </w:r>
    </w:p>
    <w:p w:rsidR="00F84072" w:rsidRDefault="00F84072" w:rsidP="005E3805">
      <w:pPr>
        <w:pStyle w:val="Ttulo2"/>
        <w:rPr>
          <w:caps/>
        </w:rPr>
      </w:pPr>
      <w:bookmarkStart w:id="28" w:name="_Toc289507678"/>
      <w:r w:rsidRPr="00F84072">
        <w:rPr>
          <w:caps/>
        </w:rPr>
        <w:lastRenderedPageBreak/>
        <w:t>Trabajo futuro y posibles ampliaciones</w:t>
      </w:r>
      <w:bookmarkEnd w:id="28"/>
    </w:p>
    <w:p w:rsidR="00437966" w:rsidRDefault="000D4BC9" w:rsidP="002442C1">
      <w:pPr>
        <w:rPr>
          <w:lang w:eastAsia="es-ES"/>
        </w:rPr>
      </w:pPr>
      <w:r>
        <w:rPr>
          <w:lang w:eastAsia="es-ES"/>
        </w:rPr>
        <w:t>Para finalizar con este último capítulo</w:t>
      </w:r>
      <w:r w:rsidR="00437966" w:rsidRPr="00437966">
        <w:rPr>
          <w:lang w:eastAsia="es-ES"/>
        </w:rPr>
        <w:t xml:space="preserve">, comentaremos algunas de las propuestas </w:t>
      </w:r>
      <w:r>
        <w:rPr>
          <w:lang w:eastAsia="es-ES"/>
        </w:rPr>
        <w:t xml:space="preserve">que se podrían añadir, al </w:t>
      </w:r>
      <w:r w:rsidR="00F114B7">
        <w:rPr>
          <w:lang w:eastAsia="es-ES"/>
        </w:rPr>
        <w:t>trabajo</w:t>
      </w:r>
      <w:r>
        <w:rPr>
          <w:lang w:eastAsia="es-ES"/>
        </w:rPr>
        <w:t xml:space="preserve"> actual, en trabajos futuros:</w:t>
      </w:r>
    </w:p>
    <w:p w:rsidR="007E45AC" w:rsidRPr="000D4BC9" w:rsidRDefault="007E45AC" w:rsidP="007E45AC">
      <w:pPr>
        <w:pStyle w:val="Prrafodelista"/>
        <w:numPr>
          <w:ilvl w:val="0"/>
          <w:numId w:val="32"/>
        </w:numPr>
      </w:pPr>
      <w:r>
        <w:t>Propuesta 1</w:t>
      </w:r>
    </w:p>
    <w:p w:rsidR="000D4BC9" w:rsidRPr="000D4BC9" w:rsidRDefault="007E45AC" w:rsidP="006917B5">
      <w:pPr>
        <w:pStyle w:val="Prrafodelista"/>
        <w:numPr>
          <w:ilvl w:val="0"/>
          <w:numId w:val="32"/>
        </w:numPr>
      </w:pPr>
      <w:r>
        <w:t>Propuesta 2</w:t>
      </w:r>
    </w:p>
    <w:p w:rsidR="00EE0503" w:rsidRDefault="00EE0503" w:rsidP="00EE0503">
      <w:pPr>
        <w:pStyle w:val="Prrafodelista"/>
      </w:pPr>
    </w:p>
    <w:p w:rsidR="00823519" w:rsidRPr="00823519" w:rsidRDefault="00823519" w:rsidP="00823519">
      <w:pPr>
        <w:rPr>
          <w:lang w:eastAsia="es-ES"/>
        </w:rPr>
      </w:pPr>
    </w:p>
    <w:p w:rsidR="0079223C" w:rsidRDefault="0079223C" w:rsidP="0079223C">
      <w:pPr>
        <w:rPr>
          <w:lang w:eastAsia="es-ES"/>
        </w:rPr>
      </w:pPr>
    </w:p>
    <w:p w:rsidR="00FA2F2C" w:rsidRDefault="00FA2F2C" w:rsidP="005E3805">
      <w:pPr>
        <w:pStyle w:val="Ttulo1"/>
        <w:numPr>
          <w:ilvl w:val="0"/>
          <w:numId w:val="0"/>
        </w:numPr>
        <w:sectPr w:rsidR="00FA2F2C" w:rsidSect="00D7097B">
          <w:headerReference w:type="even" r:id="rId43"/>
          <w:headerReference w:type="default" r:id="rId44"/>
          <w:footerReference w:type="default" r:id="rId45"/>
          <w:headerReference w:type="first" r:id="rId46"/>
          <w:type w:val="oddPage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:rsidR="00F36E31" w:rsidRDefault="00F84072" w:rsidP="005E3805">
      <w:pPr>
        <w:pStyle w:val="Ttulo1"/>
        <w:numPr>
          <w:ilvl w:val="0"/>
          <w:numId w:val="0"/>
        </w:numPr>
        <w:spacing w:after="480"/>
        <w:jc w:val="left"/>
      </w:pPr>
      <w:bookmarkStart w:id="29" w:name="_Toc289507679"/>
      <w:bookmarkStart w:id="30" w:name="_Ref289515966"/>
      <w:r w:rsidRPr="006243FC">
        <w:rPr>
          <w:sz w:val="32"/>
          <w:szCs w:val="32"/>
        </w:rPr>
        <w:lastRenderedPageBreak/>
        <w:t>BIBLIOGRAFÍA</w:t>
      </w:r>
      <w:bookmarkEnd w:id="29"/>
      <w:bookmarkEnd w:id="30"/>
    </w:p>
    <w:p w:rsidR="005C54AD" w:rsidRDefault="00F36E31" w:rsidP="005E3805">
      <w:pPr>
        <w:pStyle w:val="Ttulo2"/>
        <w:numPr>
          <w:ilvl w:val="0"/>
          <w:numId w:val="0"/>
        </w:numPr>
        <w:spacing w:before="360"/>
        <w:ind w:left="578"/>
      </w:pPr>
      <w:bookmarkStart w:id="31" w:name="_Toc289507680"/>
      <w:r>
        <w:t>LIBROS Y ARTICULOS</w:t>
      </w:r>
      <w:bookmarkEnd w:id="3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35"/>
      </w:tblGrid>
      <w:tr w:rsidR="004C6109" w:rsidRPr="000330A4" w:rsidTr="006243FC">
        <w:trPr>
          <w:trHeight w:val="1304"/>
        </w:trPr>
        <w:tc>
          <w:tcPr>
            <w:tcW w:w="1668" w:type="dxa"/>
          </w:tcPr>
          <w:p w:rsidR="004C6109" w:rsidRPr="000330A4" w:rsidRDefault="004C6109" w:rsidP="006243FC">
            <w:pPr>
              <w:ind w:firstLine="0"/>
              <w:rPr>
                <w:rFonts w:eastAsia="Times New Roman"/>
                <w:szCs w:val="24"/>
                <w:lang w:eastAsia="es-ES"/>
              </w:rPr>
            </w:pPr>
            <w:r w:rsidRPr="000330A4">
              <w:rPr>
                <w:rFonts w:eastAsia="Times New Roman"/>
                <w:szCs w:val="24"/>
                <w:lang w:eastAsia="es-ES"/>
              </w:rPr>
              <w:t>[Ama02]</w:t>
            </w:r>
          </w:p>
        </w:tc>
        <w:tc>
          <w:tcPr>
            <w:tcW w:w="7335" w:type="dxa"/>
          </w:tcPr>
          <w:p w:rsidR="004C6109" w:rsidRPr="000330A4" w:rsidRDefault="004C6109" w:rsidP="006243FC">
            <w:pPr>
              <w:ind w:firstLine="0"/>
              <w:jc w:val="left"/>
              <w:rPr>
                <w:rFonts w:eastAsia="Times New Roman"/>
                <w:szCs w:val="24"/>
                <w:lang w:eastAsia="es-ES"/>
              </w:rPr>
            </w:pPr>
            <w:r w:rsidRPr="000330A4">
              <w:rPr>
                <w:rFonts w:eastAsia="Times New Roman"/>
                <w:szCs w:val="24"/>
                <w:lang w:eastAsia="es-ES"/>
              </w:rPr>
              <w:t xml:space="preserve">Amador Durán Toro. Beatriz Bernárdez Jiménez. (2002) “Metodología para la </w:t>
            </w:r>
            <w:proofErr w:type="spellStart"/>
            <w:r w:rsidRPr="000330A4">
              <w:rPr>
                <w:rFonts w:eastAsia="Times New Roman"/>
                <w:szCs w:val="24"/>
                <w:lang w:eastAsia="es-ES"/>
              </w:rPr>
              <w:t>Elicitación</w:t>
            </w:r>
            <w:proofErr w:type="spellEnd"/>
            <w:r w:rsidRPr="000330A4">
              <w:rPr>
                <w:rFonts w:eastAsia="Times New Roman"/>
                <w:szCs w:val="24"/>
                <w:lang w:eastAsia="es-ES"/>
              </w:rPr>
              <w:t xml:space="preserve"> de Requisitos de Sistemas Software”. </w:t>
            </w:r>
            <w:proofErr w:type="spellStart"/>
            <w:r w:rsidRPr="000330A4">
              <w:rPr>
                <w:rFonts w:eastAsia="Times New Roman"/>
                <w:szCs w:val="24"/>
                <w:lang w:eastAsia="es-ES"/>
              </w:rPr>
              <w:t>Pp</w:t>
            </w:r>
            <w:proofErr w:type="spellEnd"/>
            <w:r w:rsidRPr="000330A4">
              <w:rPr>
                <w:rFonts w:eastAsia="Times New Roman"/>
                <w:szCs w:val="24"/>
                <w:lang w:eastAsia="es-ES"/>
              </w:rPr>
              <w:t xml:space="preserve"> 31, </w:t>
            </w:r>
            <w:hyperlink r:id="rId47" w:history="1">
              <w:r w:rsidRPr="000330A4">
                <w:rPr>
                  <w:rStyle w:val="Hipervnculo"/>
                  <w:rFonts w:eastAsia="Times New Roman"/>
                  <w:szCs w:val="24"/>
                  <w:lang w:eastAsia="es-ES"/>
                </w:rPr>
                <w:t>http://www.lsi.us.es/~informes/lsi-2000-10.pdf</w:t>
              </w:r>
            </w:hyperlink>
          </w:p>
        </w:tc>
      </w:tr>
      <w:tr w:rsidR="004C6109" w:rsidRPr="000330A4" w:rsidTr="006243FC">
        <w:trPr>
          <w:trHeight w:val="1304"/>
        </w:trPr>
        <w:tc>
          <w:tcPr>
            <w:tcW w:w="1668" w:type="dxa"/>
          </w:tcPr>
          <w:p w:rsidR="004C6109" w:rsidRPr="000330A4" w:rsidRDefault="004C6109" w:rsidP="006243FC">
            <w:pPr>
              <w:ind w:firstLine="0"/>
              <w:jc w:val="left"/>
              <w:rPr>
                <w:rFonts w:eastAsia="Times New Roman"/>
                <w:szCs w:val="24"/>
                <w:lang w:val="en-US" w:eastAsia="es-ES"/>
              </w:rPr>
            </w:pPr>
            <w:r w:rsidRPr="000330A4">
              <w:rPr>
                <w:rFonts w:eastAsia="Times New Roman"/>
                <w:szCs w:val="24"/>
                <w:lang w:val="en-US" w:eastAsia="es-ES"/>
              </w:rPr>
              <w:t>[Bla06]</w:t>
            </w:r>
          </w:p>
        </w:tc>
        <w:tc>
          <w:tcPr>
            <w:tcW w:w="7335" w:type="dxa"/>
          </w:tcPr>
          <w:p w:rsidR="004C6109" w:rsidRPr="000330A4" w:rsidRDefault="004C6109" w:rsidP="006243FC">
            <w:pPr>
              <w:ind w:firstLine="0"/>
              <w:jc w:val="left"/>
              <w:rPr>
                <w:rFonts w:eastAsia="Times New Roman"/>
                <w:szCs w:val="24"/>
                <w:lang w:eastAsia="es-ES"/>
              </w:rPr>
            </w:pPr>
            <w:r w:rsidRPr="000330A4">
              <w:rPr>
                <w:rFonts w:eastAsia="Times New Roman"/>
                <w:szCs w:val="24"/>
                <w:lang w:eastAsia="es-ES"/>
              </w:rPr>
              <w:t xml:space="preserve">J.J. Blanco Villalobos, A. </w:t>
            </w:r>
            <w:proofErr w:type="spellStart"/>
            <w:r w:rsidRPr="000330A4">
              <w:rPr>
                <w:rFonts w:eastAsia="Times New Roman"/>
                <w:szCs w:val="24"/>
                <w:lang w:eastAsia="es-ES"/>
              </w:rPr>
              <w:t>Galisteo</w:t>
            </w:r>
            <w:proofErr w:type="spellEnd"/>
            <w:r w:rsidRPr="000330A4">
              <w:rPr>
                <w:rFonts w:eastAsia="Times New Roman"/>
                <w:szCs w:val="24"/>
                <w:lang w:eastAsia="es-ES"/>
              </w:rPr>
              <w:t xml:space="preserve"> del Valle y otros. (2006) “Perfil de aplicación </w:t>
            </w:r>
            <w:proofErr w:type="spellStart"/>
            <w:r w:rsidRPr="000330A4">
              <w:rPr>
                <w:rFonts w:eastAsia="Times New Roman"/>
                <w:szCs w:val="24"/>
                <w:lang w:eastAsia="es-ES"/>
              </w:rPr>
              <w:t>Lom</w:t>
            </w:r>
            <w:proofErr w:type="spellEnd"/>
            <w:r w:rsidRPr="000330A4">
              <w:rPr>
                <w:rFonts w:eastAsia="Times New Roman"/>
                <w:szCs w:val="24"/>
                <w:lang w:eastAsia="es-ES"/>
              </w:rPr>
              <w:t xml:space="preserve">-es v1.0” </w:t>
            </w:r>
          </w:p>
        </w:tc>
      </w:tr>
    </w:tbl>
    <w:p w:rsidR="005C54AD" w:rsidRPr="004F0C7F" w:rsidRDefault="005C54AD" w:rsidP="006243FC">
      <w:pPr>
        <w:pStyle w:val="Ttulo2"/>
        <w:numPr>
          <w:ilvl w:val="0"/>
          <w:numId w:val="0"/>
        </w:numPr>
        <w:spacing w:before="360"/>
        <w:ind w:left="578"/>
        <w:jc w:val="left"/>
      </w:pPr>
      <w:bookmarkStart w:id="32" w:name="_Toc289507681"/>
      <w:r w:rsidRPr="004F0C7F">
        <w:t>ENLACES INTERNET</w:t>
      </w:r>
      <w:bookmarkEnd w:id="32"/>
    </w:p>
    <w:tbl>
      <w:tblPr>
        <w:tblW w:w="0" w:type="auto"/>
        <w:tblLook w:val="04A0" w:firstRow="1" w:lastRow="0" w:firstColumn="1" w:lastColumn="0" w:noHBand="0" w:noVBand="1"/>
      </w:tblPr>
      <w:tblGrid>
        <w:gridCol w:w="1863"/>
        <w:gridCol w:w="6924"/>
      </w:tblGrid>
      <w:tr w:rsidR="004C6109" w:rsidRPr="00526B73" w:rsidTr="006243FC">
        <w:trPr>
          <w:trHeight w:val="850"/>
        </w:trPr>
        <w:tc>
          <w:tcPr>
            <w:tcW w:w="2079" w:type="dxa"/>
          </w:tcPr>
          <w:p w:rsidR="004C6109" w:rsidRPr="000330A4" w:rsidRDefault="004C6109" w:rsidP="006243FC">
            <w:pPr>
              <w:ind w:firstLine="0"/>
              <w:jc w:val="left"/>
              <w:rPr>
                <w:rFonts w:eastAsia="Times New Roman"/>
                <w:szCs w:val="24"/>
                <w:lang w:val="en-US" w:eastAsia="es-ES"/>
              </w:rPr>
            </w:pPr>
            <w:r w:rsidRPr="000330A4">
              <w:rPr>
                <w:rFonts w:eastAsia="Times New Roman"/>
                <w:szCs w:val="24"/>
                <w:lang w:val="en-US" w:eastAsia="es-ES"/>
              </w:rPr>
              <w:t>[ADL]</w:t>
            </w:r>
          </w:p>
        </w:tc>
        <w:tc>
          <w:tcPr>
            <w:tcW w:w="6924" w:type="dxa"/>
          </w:tcPr>
          <w:p w:rsidR="004C6109" w:rsidRPr="000330A4" w:rsidRDefault="004C6109" w:rsidP="006243FC">
            <w:pPr>
              <w:ind w:firstLine="0"/>
              <w:contextualSpacing/>
              <w:jc w:val="left"/>
              <w:rPr>
                <w:rFonts w:eastAsia="Times New Roman"/>
                <w:szCs w:val="24"/>
                <w:lang w:val="en-US" w:eastAsia="es-ES"/>
              </w:rPr>
            </w:pPr>
            <w:r w:rsidRPr="000330A4">
              <w:rPr>
                <w:rFonts w:eastAsia="Times New Roman"/>
                <w:szCs w:val="24"/>
                <w:lang w:val="en-US" w:eastAsia="es-ES"/>
              </w:rPr>
              <w:t>Advanced Distributed Learning.</w:t>
            </w:r>
          </w:p>
          <w:p w:rsidR="004C6109" w:rsidRPr="000330A4" w:rsidRDefault="003A4A24" w:rsidP="006243FC">
            <w:pPr>
              <w:ind w:firstLine="0"/>
              <w:contextualSpacing/>
              <w:jc w:val="left"/>
              <w:rPr>
                <w:rFonts w:eastAsia="Times New Roman"/>
                <w:szCs w:val="24"/>
                <w:lang w:val="en-US" w:eastAsia="es-ES"/>
              </w:rPr>
            </w:pPr>
            <w:hyperlink r:id="rId48" w:history="1">
              <w:r w:rsidR="004C6109" w:rsidRPr="000330A4">
                <w:rPr>
                  <w:rStyle w:val="Hipervnculo"/>
                  <w:rFonts w:eastAsia="Times New Roman"/>
                  <w:szCs w:val="24"/>
                  <w:lang w:val="en-US" w:eastAsia="es-ES"/>
                </w:rPr>
                <w:t>http://www.adlnet.gov/</w:t>
              </w:r>
            </w:hyperlink>
          </w:p>
        </w:tc>
      </w:tr>
      <w:tr w:rsidR="004C6109" w:rsidRPr="000330A4" w:rsidTr="006243FC">
        <w:trPr>
          <w:trHeight w:val="850"/>
        </w:trPr>
        <w:tc>
          <w:tcPr>
            <w:tcW w:w="2079" w:type="dxa"/>
          </w:tcPr>
          <w:p w:rsidR="004C6109" w:rsidRPr="000330A4" w:rsidRDefault="004C6109" w:rsidP="006243FC">
            <w:pPr>
              <w:ind w:firstLine="0"/>
              <w:jc w:val="left"/>
              <w:rPr>
                <w:rFonts w:eastAsia="Times New Roman"/>
                <w:szCs w:val="24"/>
                <w:lang w:val="en-US" w:eastAsia="es-ES"/>
              </w:rPr>
            </w:pPr>
            <w:r w:rsidRPr="000330A4">
              <w:rPr>
                <w:rFonts w:eastAsia="Times New Roman"/>
                <w:szCs w:val="24"/>
                <w:lang w:val="en-US" w:eastAsia="es-ES"/>
              </w:rPr>
              <w:t>[</w:t>
            </w:r>
            <w:proofErr w:type="spellStart"/>
            <w:r w:rsidRPr="000330A4">
              <w:rPr>
                <w:rFonts w:eastAsia="Times New Roman"/>
                <w:szCs w:val="24"/>
                <w:lang w:val="en-US" w:eastAsia="es-ES"/>
              </w:rPr>
              <w:t>Atenex</w:t>
            </w:r>
            <w:proofErr w:type="spellEnd"/>
            <w:r w:rsidRPr="000330A4">
              <w:rPr>
                <w:rFonts w:eastAsia="Times New Roman"/>
                <w:szCs w:val="24"/>
                <w:lang w:val="en-US" w:eastAsia="es-ES"/>
              </w:rPr>
              <w:t>]</w:t>
            </w:r>
          </w:p>
        </w:tc>
        <w:tc>
          <w:tcPr>
            <w:tcW w:w="6924" w:type="dxa"/>
          </w:tcPr>
          <w:p w:rsidR="004C6109" w:rsidRPr="000330A4" w:rsidRDefault="004C6109" w:rsidP="006243FC">
            <w:pPr>
              <w:ind w:firstLine="0"/>
              <w:contextualSpacing/>
              <w:jc w:val="left"/>
              <w:rPr>
                <w:rFonts w:eastAsia="Times New Roman"/>
                <w:szCs w:val="24"/>
                <w:lang w:eastAsia="es-ES"/>
              </w:rPr>
            </w:pPr>
            <w:proofErr w:type="spellStart"/>
            <w:r w:rsidRPr="000330A4">
              <w:rPr>
                <w:rFonts w:eastAsia="Times New Roman"/>
                <w:szCs w:val="24"/>
                <w:lang w:eastAsia="es-ES"/>
              </w:rPr>
              <w:t>Atenex</w:t>
            </w:r>
            <w:proofErr w:type="spellEnd"/>
            <w:r w:rsidRPr="000330A4">
              <w:rPr>
                <w:rFonts w:eastAsia="Times New Roman"/>
                <w:szCs w:val="24"/>
                <w:lang w:eastAsia="es-ES"/>
              </w:rPr>
              <w:t xml:space="preserve">. Junta de Extremadura. </w:t>
            </w:r>
          </w:p>
          <w:p w:rsidR="004C6109" w:rsidRPr="000330A4" w:rsidRDefault="003A4A24" w:rsidP="006243FC">
            <w:pPr>
              <w:ind w:firstLine="0"/>
              <w:contextualSpacing/>
              <w:jc w:val="left"/>
              <w:rPr>
                <w:szCs w:val="24"/>
              </w:rPr>
            </w:pPr>
            <w:hyperlink r:id="rId49" w:history="1">
              <w:r w:rsidR="004C6109" w:rsidRPr="000330A4">
                <w:rPr>
                  <w:rStyle w:val="Hipervnculo"/>
                  <w:rFonts w:eastAsia="Times New Roman"/>
                  <w:szCs w:val="24"/>
                  <w:lang w:eastAsia="es-ES"/>
                </w:rPr>
                <w:t>http://atenex.educarex.es/index.do</w:t>
              </w:r>
            </w:hyperlink>
          </w:p>
        </w:tc>
      </w:tr>
      <w:tr w:rsidR="004C6109" w:rsidRPr="000330A4" w:rsidTr="006243FC">
        <w:trPr>
          <w:trHeight w:val="850"/>
        </w:trPr>
        <w:tc>
          <w:tcPr>
            <w:tcW w:w="2079" w:type="dxa"/>
          </w:tcPr>
          <w:p w:rsidR="004C6109" w:rsidRPr="000330A4" w:rsidRDefault="004C6109" w:rsidP="006243FC">
            <w:pPr>
              <w:ind w:firstLine="0"/>
              <w:jc w:val="left"/>
              <w:rPr>
                <w:rFonts w:eastAsia="Times New Roman"/>
                <w:szCs w:val="24"/>
                <w:lang w:val="en-US" w:eastAsia="es-ES"/>
              </w:rPr>
            </w:pPr>
            <w:r w:rsidRPr="000330A4">
              <w:rPr>
                <w:rFonts w:eastAsia="Times New Roman"/>
                <w:szCs w:val="24"/>
                <w:lang w:val="en-US" w:eastAsia="es-ES"/>
              </w:rPr>
              <w:t>[Bid]</w:t>
            </w:r>
          </w:p>
        </w:tc>
        <w:tc>
          <w:tcPr>
            <w:tcW w:w="6924" w:type="dxa"/>
          </w:tcPr>
          <w:p w:rsidR="004C6109" w:rsidRPr="000330A4" w:rsidRDefault="004C6109" w:rsidP="006243FC">
            <w:pPr>
              <w:ind w:firstLine="0"/>
              <w:contextualSpacing/>
              <w:jc w:val="left"/>
              <w:rPr>
                <w:rFonts w:eastAsia="Times New Roman"/>
                <w:szCs w:val="24"/>
                <w:lang w:eastAsia="es-ES"/>
              </w:rPr>
            </w:pPr>
            <w:r w:rsidRPr="000330A4">
              <w:rPr>
                <w:rFonts w:eastAsia="Times New Roman"/>
                <w:szCs w:val="24"/>
                <w:lang w:eastAsia="es-ES"/>
              </w:rPr>
              <w:t>Pasado, presente y futuro de la Web 2.0 en servicios de información digital. Jorge Serrano Cobos.</w:t>
            </w:r>
          </w:p>
          <w:p w:rsidR="004C6109" w:rsidRPr="000330A4" w:rsidRDefault="003A4A24" w:rsidP="006243FC">
            <w:pPr>
              <w:ind w:firstLine="0"/>
              <w:contextualSpacing/>
              <w:jc w:val="left"/>
              <w:rPr>
                <w:rFonts w:eastAsia="Times New Roman"/>
                <w:szCs w:val="24"/>
                <w:lang w:eastAsia="es-ES"/>
              </w:rPr>
            </w:pPr>
            <w:hyperlink r:id="rId50" w:history="1">
              <w:r w:rsidR="004C6109" w:rsidRPr="000330A4">
                <w:rPr>
                  <w:rStyle w:val="Hipervnculo"/>
                  <w:rFonts w:eastAsia="Times New Roman"/>
                  <w:szCs w:val="24"/>
                  <w:lang w:eastAsia="es-ES"/>
                </w:rPr>
                <w:t>http://www2.ub.edu/bid/consulta_articulos.php?fichero=17serra2.htm</w:t>
              </w:r>
            </w:hyperlink>
          </w:p>
          <w:p w:rsidR="004C6109" w:rsidRPr="000330A4" w:rsidRDefault="004C6109" w:rsidP="006243FC">
            <w:pPr>
              <w:ind w:firstLine="0"/>
              <w:contextualSpacing/>
              <w:jc w:val="left"/>
              <w:rPr>
                <w:rFonts w:eastAsia="Times New Roman"/>
                <w:szCs w:val="24"/>
                <w:lang w:eastAsia="es-ES"/>
              </w:rPr>
            </w:pPr>
          </w:p>
        </w:tc>
      </w:tr>
    </w:tbl>
    <w:p w:rsidR="00FA2F2C" w:rsidRPr="00EA42DD" w:rsidRDefault="00FA2F2C" w:rsidP="005E3805">
      <w:pPr>
        <w:pStyle w:val="Ttulo1"/>
        <w:numPr>
          <w:ilvl w:val="0"/>
          <w:numId w:val="0"/>
        </w:numPr>
        <w:sectPr w:rsidR="00FA2F2C" w:rsidRPr="00EA42DD" w:rsidSect="001200F6">
          <w:headerReference w:type="even" r:id="rId51"/>
          <w:headerReference w:type="default" r:id="rId52"/>
          <w:footerReference w:type="even" r:id="rId53"/>
          <w:type w:val="oddPage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:rsidR="004F17C4" w:rsidRDefault="007F5231" w:rsidP="005E3805">
      <w:pPr>
        <w:pStyle w:val="Ttulo1"/>
        <w:numPr>
          <w:ilvl w:val="0"/>
          <w:numId w:val="0"/>
        </w:numPr>
        <w:spacing w:after="480"/>
        <w:ind w:left="431"/>
        <w:jc w:val="left"/>
        <w:rPr>
          <w:sz w:val="32"/>
          <w:szCs w:val="32"/>
        </w:rPr>
      </w:pPr>
      <w:bookmarkStart w:id="33" w:name="_Toc289507682"/>
      <w:bookmarkStart w:id="34" w:name="_Ref289516014"/>
      <w:r w:rsidRPr="006243FC">
        <w:rPr>
          <w:sz w:val="32"/>
          <w:szCs w:val="32"/>
        </w:rPr>
        <w:lastRenderedPageBreak/>
        <w:t>GLOSARIO DE TÉ</w:t>
      </w:r>
      <w:r w:rsidR="004F17C4" w:rsidRPr="006243FC">
        <w:rPr>
          <w:sz w:val="32"/>
          <w:szCs w:val="32"/>
        </w:rPr>
        <w:t>RMINOS</w:t>
      </w:r>
      <w:bookmarkEnd w:id="33"/>
      <w:bookmarkEnd w:id="34"/>
    </w:p>
    <w:p w:rsidR="006243FC" w:rsidRPr="00B454E3" w:rsidRDefault="006243FC" w:rsidP="005E3805">
      <w:pPr>
        <w:pStyle w:val="Citadestacada"/>
        <w:outlineLvl w:val="0"/>
        <w:rPr>
          <w:rStyle w:val="Referenciasutil"/>
        </w:rPr>
      </w:pPr>
      <w:r w:rsidRPr="000330A4">
        <w:rPr>
          <w:lang w:eastAsia="es-ES"/>
        </w:rPr>
        <w:t>Blog</w:t>
      </w:r>
    </w:p>
    <w:p w:rsidR="006243FC" w:rsidRDefault="006243FC" w:rsidP="006243FC">
      <w:pPr>
        <w:rPr>
          <w:rFonts w:eastAsia="Times New Roman"/>
          <w:szCs w:val="24"/>
          <w:lang w:eastAsia="es-ES"/>
        </w:rPr>
      </w:pPr>
      <w:r>
        <w:rPr>
          <w:rFonts w:eastAsia="Times New Roman"/>
          <w:szCs w:val="24"/>
          <w:lang w:eastAsia="es-ES"/>
        </w:rPr>
        <w:t>Sitio web actualizado periódicamente donde se recopilan textos y artículos.</w:t>
      </w:r>
    </w:p>
    <w:p w:rsidR="006243FC" w:rsidRDefault="006243FC" w:rsidP="005E3805">
      <w:pPr>
        <w:pStyle w:val="Citadestacada"/>
        <w:outlineLvl w:val="0"/>
        <w:rPr>
          <w:lang w:eastAsia="es-ES"/>
        </w:rPr>
      </w:pPr>
      <w:r w:rsidRPr="000330A4">
        <w:rPr>
          <w:lang w:eastAsia="es-ES"/>
        </w:rPr>
        <w:t>CLR</w:t>
      </w:r>
    </w:p>
    <w:p w:rsidR="006243FC" w:rsidRDefault="006243FC" w:rsidP="006243FC">
      <w:pPr>
        <w:rPr>
          <w:lang w:eastAsia="es-ES"/>
        </w:rPr>
      </w:pPr>
      <w:proofErr w:type="spellStart"/>
      <w:r w:rsidRPr="00DA2A7C">
        <w:rPr>
          <w:lang w:eastAsia="es-ES"/>
        </w:rPr>
        <w:t>Common</w:t>
      </w:r>
      <w:proofErr w:type="spellEnd"/>
      <w:r w:rsidRPr="00DA2A7C">
        <w:rPr>
          <w:lang w:eastAsia="es-ES"/>
        </w:rPr>
        <w:t xml:space="preserve"> </w:t>
      </w:r>
      <w:proofErr w:type="spellStart"/>
      <w:r w:rsidRPr="00DA2A7C">
        <w:rPr>
          <w:lang w:eastAsia="es-ES"/>
        </w:rPr>
        <w:t>Language</w:t>
      </w:r>
      <w:proofErr w:type="spellEnd"/>
      <w:r w:rsidRPr="00DA2A7C">
        <w:rPr>
          <w:lang w:eastAsia="es-ES"/>
        </w:rPr>
        <w:t xml:space="preserve"> </w:t>
      </w:r>
      <w:proofErr w:type="spellStart"/>
      <w:r w:rsidRPr="00DA2A7C">
        <w:rPr>
          <w:lang w:eastAsia="es-ES"/>
        </w:rPr>
        <w:t>Runtime</w:t>
      </w:r>
      <w:proofErr w:type="spellEnd"/>
      <w:r w:rsidRPr="00DA2A7C">
        <w:rPr>
          <w:lang w:eastAsia="es-ES"/>
        </w:rPr>
        <w:t xml:space="preserve">. Es el componente de máquina virtual del .Net Framework de Microsoft. Los lenguajes de .Net como C#, </w:t>
      </w:r>
      <w:proofErr w:type="spellStart"/>
      <w:r w:rsidRPr="00DA2A7C">
        <w:rPr>
          <w:lang w:eastAsia="es-ES"/>
        </w:rPr>
        <w:t>VisualBasic</w:t>
      </w:r>
      <w:proofErr w:type="spellEnd"/>
      <w:r w:rsidRPr="00DA2A7C">
        <w:rPr>
          <w:lang w:eastAsia="es-ES"/>
        </w:rPr>
        <w:t>,</w:t>
      </w:r>
      <w:r>
        <w:rPr>
          <w:lang w:eastAsia="es-ES"/>
        </w:rPr>
        <w:t xml:space="preserve"> </w:t>
      </w:r>
      <w:proofErr w:type="spellStart"/>
      <w:r w:rsidRPr="00DA2A7C">
        <w:rPr>
          <w:lang w:eastAsia="es-ES"/>
        </w:rPr>
        <w:t>etc</w:t>
      </w:r>
      <w:proofErr w:type="spellEnd"/>
      <w:r>
        <w:rPr>
          <w:lang w:eastAsia="es-ES"/>
        </w:rPr>
        <w:t>,</w:t>
      </w:r>
      <w:r w:rsidRPr="00DA2A7C">
        <w:rPr>
          <w:lang w:eastAsia="es-ES"/>
        </w:rPr>
        <w:t xml:space="preserve"> </w:t>
      </w:r>
      <w:r>
        <w:rPr>
          <w:lang w:eastAsia="es-ES"/>
        </w:rPr>
        <w:t>tras la</w:t>
      </w:r>
      <w:r w:rsidRPr="00DA2A7C">
        <w:rPr>
          <w:lang w:eastAsia="es-ES"/>
        </w:rPr>
        <w:t xml:space="preserve"> compilación se pasan a un código intermedio llamado MSIL. En tiempo de ejecución el CLR transforma el MSIL en código nativo de la máquina donde se ejecuta.</w:t>
      </w:r>
    </w:p>
    <w:p w:rsidR="006243FC" w:rsidRDefault="006243FC" w:rsidP="006243FC">
      <w:pPr>
        <w:rPr>
          <w:lang w:eastAsia="es-ES"/>
        </w:rPr>
      </w:pPr>
    </w:p>
    <w:p w:rsidR="00A62A5A" w:rsidRDefault="00A62A5A" w:rsidP="004F17C4">
      <w:pPr>
        <w:rPr>
          <w:lang w:eastAsia="es-ES"/>
        </w:rPr>
        <w:sectPr w:rsidR="00A62A5A" w:rsidSect="00DF6E4B">
          <w:headerReference w:type="default" r:id="rId54"/>
          <w:footerReference w:type="default" r:id="rId55"/>
          <w:type w:val="oddPage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:rsidR="0079223C" w:rsidRPr="00555B56" w:rsidRDefault="0079223C" w:rsidP="004F17C4">
      <w:pPr>
        <w:rPr>
          <w:lang w:eastAsia="es-ES"/>
        </w:rPr>
      </w:pPr>
    </w:p>
    <w:p w:rsidR="0079223C" w:rsidRPr="00B454E3" w:rsidRDefault="0079223C" w:rsidP="005E3805">
      <w:pPr>
        <w:pStyle w:val="Ttulo1"/>
        <w:numPr>
          <w:ilvl w:val="0"/>
          <w:numId w:val="0"/>
        </w:numPr>
        <w:spacing w:after="480"/>
        <w:ind w:left="431"/>
        <w:jc w:val="left"/>
        <w:rPr>
          <w:sz w:val="32"/>
          <w:szCs w:val="32"/>
        </w:rPr>
      </w:pPr>
      <w:bookmarkStart w:id="35" w:name="_Toc289507683"/>
      <w:r w:rsidRPr="00B454E3">
        <w:rPr>
          <w:sz w:val="32"/>
          <w:szCs w:val="32"/>
        </w:rPr>
        <w:lastRenderedPageBreak/>
        <w:t>CONTENIDO DEL CD</w:t>
      </w:r>
      <w:bookmarkEnd w:id="35"/>
      <w:r w:rsidRPr="00B454E3">
        <w:rPr>
          <w:sz w:val="32"/>
          <w:szCs w:val="32"/>
        </w:rPr>
        <w:t xml:space="preserve"> </w:t>
      </w:r>
    </w:p>
    <w:p w:rsidR="00316E25" w:rsidRPr="000330A4" w:rsidRDefault="00316E25" w:rsidP="00B454E3">
      <w:pPr>
        <w:rPr>
          <w:lang w:eastAsia="es-ES"/>
        </w:rPr>
      </w:pPr>
      <w:r w:rsidRPr="000330A4">
        <w:rPr>
          <w:lang w:eastAsia="es-ES"/>
        </w:rPr>
        <w:t>En el contenido del CD que acompaña a la memoria podemos encontrar los siguientes recursos:</w:t>
      </w:r>
    </w:p>
    <w:p w:rsidR="00316E25" w:rsidRDefault="00316E25" w:rsidP="006917B5">
      <w:pPr>
        <w:pStyle w:val="Prrafodelista"/>
        <w:numPr>
          <w:ilvl w:val="0"/>
          <w:numId w:val="24"/>
        </w:numPr>
      </w:pPr>
      <w:r>
        <w:t xml:space="preserve">Memoria del </w:t>
      </w:r>
      <w:r w:rsidR="00F114B7">
        <w:t>trabajo</w:t>
      </w:r>
      <w:r>
        <w:t xml:space="preserve"> en los formatos PDF</w:t>
      </w:r>
      <w:r w:rsidR="004C6109">
        <w:t>, DOCX</w:t>
      </w:r>
      <w:r>
        <w:t xml:space="preserve"> y DOC dentro del directorio Memoria.</w:t>
      </w:r>
    </w:p>
    <w:p w:rsidR="00316E25" w:rsidRDefault="00316E25" w:rsidP="006917B5">
      <w:pPr>
        <w:pStyle w:val="Prrafodelista"/>
        <w:numPr>
          <w:ilvl w:val="0"/>
          <w:numId w:val="24"/>
        </w:numPr>
      </w:pPr>
      <w:r>
        <w:t xml:space="preserve">Código fuente del </w:t>
      </w:r>
      <w:r w:rsidR="00F114B7">
        <w:t>trabajo</w:t>
      </w:r>
      <w:r>
        <w:t xml:space="preserve"> dentro del directorio Código fuente.</w:t>
      </w:r>
    </w:p>
    <w:p w:rsidR="00316E25" w:rsidRDefault="00360C9E" w:rsidP="006917B5">
      <w:pPr>
        <w:pStyle w:val="Prrafodelista"/>
        <w:numPr>
          <w:ilvl w:val="0"/>
          <w:numId w:val="24"/>
        </w:numPr>
      </w:pPr>
      <w:r>
        <w:t>Libros y a</w:t>
      </w:r>
      <w:r w:rsidR="00316E25">
        <w:t xml:space="preserve">rtículos a los que se ha hecho referencia durante la memoria y que se han utilizado como bibliografía. Los cuales podemos encontrar en el directorio </w:t>
      </w:r>
      <w:r>
        <w:t>Bibliografía</w:t>
      </w:r>
      <w:r w:rsidR="00316E25">
        <w:t>.</w:t>
      </w:r>
    </w:p>
    <w:p w:rsidR="009905C4" w:rsidRDefault="009905C4" w:rsidP="006917B5">
      <w:pPr>
        <w:pStyle w:val="Prrafodelista"/>
        <w:numPr>
          <w:ilvl w:val="0"/>
          <w:numId w:val="24"/>
        </w:numPr>
      </w:pPr>
      <w:r>
        <w:t xml:space="preserve">Páginas Web que han servido de bibliografía. Las podemos encontrar dentro del directorio </w:t>
      </w:r>
      <w:proofErr w:type="spellStart"/>
      <w:r>
        <w:t>Bibliografia</w:t>
      </w:r>
      <w:proofErr w:type="spellEnd"/>
      <w:r>
        <w:t>/</w:t>
      </w:r>
      <w:r w:rsidR="004C6109">
        <w:t>Enlaces Web</w:t>
      </w:r>
      <w:r>
        <w:t>.</w:t>
      </w:r>
    </w:p>
    <w:p w:rsidR="00316E25" w:rsidRDefault="00316E25" w:rsidP="006917B5">
      <w:pPr>
        <w:pStyle w:val="Prrafodelista"/>
        <w:numPr>
          <w:ilvl w:val="0"/>
          <w:numId w:val="24"/>
        </w:numPr>
      </w:pPr>
      <w:r>
        <w:t>Manual de usuario de la aplicación junto con ejemplo</w:t>
      </w:r>
      <w:r w:rsidR="004C6109">
        <w:t>s</w:t>
      </w:r>
      <w:r>
        <w:t>, que podemos encontrar en el directorio Manual y ejemplos.</w:t>
      </w:r>
    </w:p>
    <w:p w:rsidR="00F36E31" w:rsidRDefault="00F36E31" w:rsidP="00F36E31">
      <w:pPr>
        <w:rPr>
          <w:lang w:eastAsia="es-ES"/>
        </w:rPr>
      </w:pPr>
    </w:p>
    <w:p w:rsidR="00020937" w:rsidRPr="00316E25" w:rsidRDefault="00020937" w:rsidP="00F36E31">
      <w:pPr>
        <w:rPr>
          <w:lang w:eastAsia="es-ES"/>
        </w:rPr>
        <w:sectPr w:rsidR="00020937" w:rsidRPr="00316E25" w:rsidSect="00A62A5A"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:rsidR="00F84072" w:rsidRPr="00170623" w:rsidRDefault="00170623" w:rsidP="00170623">
      <w:pPr>
        <w:pStyle w:val="Anexo"/>
      </w:pPr>
      <w:r w:rsidRPr="00170623">
        <w:lastRenderedPageBreak/>
        <w:t>ESTE ES EL ANEXO A</w:t>
      </w:r>
    </w:p>
    <w:p w:rsidR="004E4B6A" w:rsidRDefault="00170623" w:rsidP="00FE3784">
      <w:pPr>
        <w:sectPr w:rsidR="004E4B6A" w:rsidSect="00DF6E4B">
          <w:headerReference w:type="default" r:id="rId56"/>
          <w:type w:val="oddPage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  <w:proofErr w:type="spellStart"/>
      <w:r>
        <w:rPr>
          <w:lang w:eastAsia="es-ES"/>
        </w:rPr>
        <w:t>A</w:t>
      </w:r>
      <w:r w:rsidRPr="007E45AC">
        <w:rPr>
          <w:lang w:eastAsia="es-ES"/>
        </w:rPr>
        <w:t>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</w:p>
    <w:p w:rsidR="004E4B6A" w:rsidRPr="00170623" w:rsidRDefault="00170623" w:rsidP="00170623">
      <w:pPr>
        <w:pStyle w:val="Anexo"/>
      </w:pPr>
      <w:r w:rsidRPr="00170623">
        <w:lastRenderedPageBreak/>
        <w:t xml:space="preserve"> ESTE ES EL ANEXO B</w:t>
      </w:r>
      <w:r w:rsidR="004E4B6A" w:rsidRPr="00170623">
        <w:t xml:space="preserve"> </w:t>
      </w:r>
    </w:p>
    <w:p w:rsidR="004E4B6A" w:rsidRPr="00871AA6" w:rsidRDefault="004E4B6A" w:rsidP="00871AA6">
      <w:pPr>
        <w:pStyle w:val="Anexo1"/>
      </w:pPr>
      <w:bookmarkStart w:id="36" w:name="_Toc216018716"/>
      <w:r w:rsidRPr="00871AA6">
        <w:t>INTRODUCCIÓN</w:t>
      </w:r>
      <w:bookmarkEnd w:id="36"/>
    </w:p>
    <w:p w:rsidR="004E4B6A" w:rsidRPr="007E45AC" w:rsidRDefault="00170623" w:rsidP="00871AA6">
      <w:pPr>
        <w:rPr>
          <w:rStyle w:val="nfasissutil"/>
          <w:i w:val="0"/>
          <w:iCs w:val="0"/>
        </w:rPr>
      </w:pPr>
      <w:proofErr w:type="spellStart"/>
      <w:r>
        <w:rPr>
          <w:lang w:eastAsia="es-ES"/>
        </w:rPr>
        <w:t>A</w:t>
      </w:r>
      <w:r w:rsidRPr="007E45AC">
        <w:rPr>
          <w:lang w:eastAsia="es-ES"/>
        </w:rPr>
        <w:t>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  <w:r w:rsidR="004E4B6A" w:rsidRPr="00F55560">
        <w:t>.</w:t>
      </w:r>
    </w:p>
    <w:p w:rsidR="004E4B6A" w:rsidRPr="00871AA6" w:rsidRDefault="004E4B6A" w:rsidP="00871AA6">
      <w:pPr>
        <w:pStyle w:val="Anexo1"/>
      </w:pPr>
      <w:bookmarkStart w:id="37" w:name="_Toc216018717"/>
      <w:r w:rsidRPr="00871AA6">
        <w:t>PANTALLA BIENVENIDA</w:t>
      </w:r>
      <w:bookmarkEnd w:id="37"/>
    </w:p>
    <w:p w:rsidR="004E4B6A" w:rsidRPr="00871AA6" w:rsidRDefault="00170623" w:rsidP="00871AA6">
      <w:pPr>
        <w:rPr>
          <w:rStyle w:val="nfasissutil"/>
          <w:i w:val="0"/>
        </w:rPr>
      </w:pPr>
      <w:proofErr w:type="spellStart"/>
      <w:r>
        <w:rPr>
          <w:lang w:eastAsia="es-ES"/>
        </w:rPr>
        <w:t>A</w:t>
      </w:r>
      <w:r w:rsidRPr="007E45AC">
        <w:rPr>
          <w:lang w:eastAsia="es-ES"/>
        </w:rPr>
        <w:t>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nagla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kajgn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kagnl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dhga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alfkaj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ldfjaldñf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jaldfn</w:t>
      </w:r>
      <w:proofErr w:type="spellEnd"/>
      <w:r w:rsidRPr="007E45AC">
        <w:rPr>
          <w:lang w:eastAsia="es-ES"/>
        </w:rPr>
        <w:t xml:space="preserve">  </w:t>
      </w:r>
      <w:proofErr w:type="spellStart"/>
      <w:r w:rsidRPr="007E45AC">
        <w:rPr>
          <w:lang w:eastAsia="es-ES"/>
        </w:rPr>
        <w:t>adslfkj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aldfj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adfg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jadf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nalsg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jakgn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lagh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ag</w:t>
      </w:r>
      <w:proofErr w:type="spellEnd"/>
      <w:r w:rsidRPr="007E45AC">
        <w:rPr>
          <w:lang w:eastAsia="es-ES"/>
        </w:rPr>
        <w:t xml:space="preserve"> </w:t>
      </w:r>
      <w:proofErr w:type="spellStart"/>
      <w:r w:rsidRPr="007E45AC">
        <w:rPr>
          <w:lang w:eastAsia="es-ES"/>
        </w:rPr>
        <w:t>lkads</w:t>
      </w:r>
      <w:proofErr w:type="spellEnd"/>
      <w:r w:rsidR="004E4B6A" w:rsidRPr="00871AA6">
        <w:rPr>
          <w:rStyle w:val="nfasissutil"/>
          <w:i w:val="0"/>
        </w:rPr>
        <w:t xml:space="preserve">. </w:t>
      </w:r>
    </w:p>
    <w:p w:rsidR="004E4B6A" w:rsidRDefault="004E4B6A" w:rsidP="004E4B6A">
      <w:pPr>
        <w:ind w:firstLine="360"/>
        <w:rPr>
          <w:rStyle w:val="nfasissutil"/>
          <w:lang w:val="es-ES_tradnl"/>
        </w:rPr>
      </w:pPr>
    </w:p>
    <w:p w:rsidR="00E77A72" w:rsidRPr="00E77A72" w:rsidRDefault="00E77A72" w:rsidP="00FE3784"/>
    <w:sectPr w:rsidR="00E77A72" w:rsidRPr="00E77A72" w:rsidSect="00DF6E4B">
      <w:type w:val="oddPage"/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A24" w:rsidRDefault="003A4A24">
      <w:pPr>
        <w:spacing w:after="0" w:line="240" w:lineRule="auto"/>
      </w:pPr>
      <w:r>
        <w:separator/>
      </w:r>
    </w:p>
  </w:endnote>
  <w:endnote w:type="continuationSeparator" w:id="0">
    <w:p w:rsidR="003A4A24" w:rsidRDefault="003A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DHGGG+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Piedepgina"/>
      <w:jc w:val="center"/>
    </w:pPr>
  </w:p>
  <w:p w:rsidR="00D674DE" w:rsidRDefault="00D674DE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7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945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8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A5A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50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51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A5A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38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39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0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694"/>
      <w:docPartObj>
        <w:docPartGallery w:val="Page Numbers (Bottom of Page)"/>
        <w:docPartUnique/>
      </w:docPartObj>
    </w:sdtPr>
    <w:sdtEndPr/>
    <w:sdtContent>
      <w:p w:rsidR="00D674DE" w:rsidRDefault="003A4A24">
        <w:pPr>
          <w:pStyle w:val="Piedepgina"/>
          <w:jc w:val="center"/>
        </w:pPr>
      </w:p>
    </w:sdtContent>
  </w:sdt>
  <w:p w:rsidR="00D674DE" w:rsidRDefault="00D67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691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3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4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78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5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2A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8246"/>
      <w:docPartObj>
        <w:docPartGallery w:val="Page Numbers (Bottom of Page)"/>
        <w:docPartUnique/>
      </w:docPartObj>
    </w:sdtPr>
    <w:sdtEndPr/>
    <w:sdtContent>
      <w:p w:rsidR="00D674DE" w:rsidRDefault="00FD3FFF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945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D674DE" w:rsidRDefault="00D67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A24" w:rsidRDefault="003A4A24">
      <w:pPr>
        <w:spacing w:after="0" w:line="240" w:lineRule="auto"/>
      </w:pPr>
      <w:r>
        <w:separator/>
      </w:r>
    </w:p>
  </w:footnote>
  <w:footnote w:type="continuationSeparator" w:id="0">
    <w:p w:rsidR="003A4A24" w:rsidRDefault="003A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Pr="00D7097B" w:rsidRDefault="00D7097B" w:rsidP="00D7097B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_Ref289515710 \r \h </w:instrText>
    </w:r>
    <w:r>
      <w:fldChar w:fldCharType="separate"/>
    </w:r>
    <w:r w:rsidR="000C01B5">
      <w:t>CAPÍTULO 3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3B0E51">
    <w:pPr>
      <w:pStyle w:val="Encabezado"/>
      <w:pBdr>
        <w:bottom w:val="single" w:sz="4" w:space="1" w:color="auto"/>
      </w:pBdr>
      <w:ind w:firstLine="0"/>
      <w:jc w:val="left"/>
    </w:pPr>
    <w:r>
      <w:t>Capítulo 4. Metodología y requisitos</w:t>
    </w:r>
  </w:p>
  <w:p w:rsidR="00D674DE" w:rsidRDefault="00D674DE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B77D10">
    <w:pPr>
      <w:pStyle w:val="Encabezado"/>
      <w:pBdr>
        <w:bottom w:val="single" w:sz="4" w:space="1" w:color="auto"/>
      </w:pBdr>
      <w:ind w:firstLine="0"/>
      <w:jc w:val="right"/>
    </w:pPr>
    <w:r>
      <w:t>Capítulo 4. Metodología y requisitos</w:t>
    </w:r>
  </w:p>
  <w:p w:rsidR="00D674DE" w:rsidRDefault="00D674DE" w:rsidP="000C426F">
    <w:pPr>
      <w:pStyle w:val="Encabezado"/>
      <w:jc w:val="righ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0802A6" w:rsidP="000802A6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_Ref289515691 \r \h </w:instrText>
    </w:r>
    <w:r>
      <w:fldChar w:fldCharType="separate"/>
    </w:r>
    <w:r w:rsidR="000C01B5">
      <w:t>CAPÍTULO 4</w:t>
    </w:r>
    <w: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Pr="006E1527" w:rsidRDefault="00147945" w:rsidP="006E1527">
    <w:pPr>
      <w:pStyle w:val="Encabezado"/>
    </w:pPr>
    <w:r>
      <w:fldChar w:fldCharType="begin"/>
    </w:r>
    <w:r>
      <w:instrText xml:space="preserve"> REF _Ref289505631 \r \h </w:instrText>
    </w:r>
    <w:r>
      <w:fldChar w:fldCharType="separate"/>
    </w:r>
    <w:r w:rsidR="000C01B5">
      <w:t>CAPÍTULO 6</w:t>
    </w:r>
    <w: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304D5B">
    <w:pPr>
      <w:pStyle w:val="Encabezado"/>
      <w:pBdr>
        <w:bottom w:val="single" w:sz="4" w:space="1" w:color="auto"/>
      </w:pBdr>
      <w:jc w:val="right"/>
    </w:pPr>
    <w:r>
      <w:t>Capítulo 6. Implementación</w:t>
    </w:r>
  </w:p>
  <w:p w:rsidR="00D674DE" w:rsidRDefault="00D674DE" w:rsidP="000C426F">
    <w:pPr>
      <w:pStyle w:val="Encabezado"/>
      <w:jc w:val="righ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7097B" w:rsidP="00D7097B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_Ref289515739 \r \h </w:instrText>
    </w:r>
    <w:r>
      <w:fldChar w:fldCharType="separate"/>
    </w:r>
    <w:r w:rsidR="000C01B5">
      <w:t>CAPÍTULO 5</w:t>
    </w:r>
    <w: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97B" w:rsidRPr="00D7097B" w:rsidRDefault="00D7097B" w:rsidP="00D7097B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_Ref289505631 \r \h </w:instrText>
    </w:r>
    <w:r>
      <w:fldChar w:fldCharType="separate"/>
    </w:r>
    <w:r w:rsidR="000C01B5">
      <w:t>CAPÍTULO 6</w:t>
    </w:r>
    <w:r>
      <w:fldChar w:fldCharType="end"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304D5B">
    <w:pPr>
      <w:pStyle w:val="Encabezado"/>
      <w:pBdr>
        <w:bottom w:val="single" w:sz="4" w:space="1" w:color="auto"/>
      </w:pBdr>
      <w:ind w:firstLine="0"/>
      <w:jc w:val="left"/>
    </w:pPr>
    <w:r>
      <w:t>Capítulo 7. Caso de estudio</w:t>
    </w:r>
  </w:p>
  <w:p w:rsidR="00D674DE" w:rsidRDefault="00D674DE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304D5B">
    <w:pPr>
      <w:pStyle w:val="Encabezado"/>
      <w:pBdr>
        <w:bottom w:val="single" w:sz="4" w:space="1" w:color="auto"/>
      </w:pBdr>
      <w:jc w:val="right"/>
    </w:pPr>
    <w:r>
      <w:t>Capítulo 7. Caso de estudio</w:t>
    </w:r>
  </w:p>
  <w:p w:rsidR="00D674DE" w:rsidRDefault="00D674DE" w:rsidP="000C426F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7097B" w:rsidP="00D7097B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_Ref289515809 \r \h </w:instrText>
    </w:r>
    <w:r>
      <w:fldChar w:fldCharType="separate"/>
    </w:r>
    <w:r w:rsidR="000C01B5">
      <w:t>CAPÍTULO 7</w:t>
    </w:r>
    <w:r>
      <w:fldChar w:fldCharType="end"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7097B" w:rsidP="00304D5B">
    <w:pPr>
      <w:pStyle w:val="Encabezado"/>
      <w:pBdr>
        <w:bottom w:val="single" w:sz="4" w:space="1" w:color="auto"/>
      </w:pBdr>
      <w:ind w:firstLine="0"/>
      <w:jc w:val="left"/>
    </w:pPr>
    <w:r>
      <w:fldChar w:fldCharType="begin"/>
    </w:r>
    <w:r>
      <w:instrText xml:space="preserve"> REF _Ref289515925 \r \h </w:instrText>
    </w:r>
    <w:r>
      <w:fldChar w:fldCharType="separate"/>
    </w:r>
    <w:r w:rsidR="000C01B5">
      <w:t>CAPÍTULO 8</w:t>
    </w:r>
    <w:r>
      <w:fldChar w:fldCharType="end"/>
    </w:r>
  </w:p>
  <w:p w:rsidR="00D674DE" w:rsidRDefault="00D674DE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7097B" w:rsidP="00304D5B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_Ref289515918 \r \h </w:instrText>
    </w:r>
    <w:r>
      <w:fldChar w:fldCharType="separate"/>
    </w:r>
    <w:r w:rsidR="000C01B5">
      <w:t>CAPÍTULO 8</w:t>
    </w:r>
    <w:r>
      <w:fldChar w:fldCharType="end"/>
    </w:r>
  </w:p>
  <w:p w:rsidR="00D674DE" w:rsidRDefault="00D674DE">
    <w:pPr>
      <w:pStyle w:val="Encabezado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7097B" w:rsidP="00D7097B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7901"/>
      </w:tabs>
      <w:jc w:val="right"/>
    </w:pPr>
    <w:r>
      <w:fldChar w:fldCharType="begin"/>
    </w:r>
    <w:r>
      <w:instrText xml:space="preserve"> REF _Ref289515879 \r \h </w:instrText>
    </w:r>
    <w:r>
      <w:fldChar w:fldCharType="separate"/>
    </w:r>
    <w:r w:rsidR="000C01B5">
      <w:t>CAPÍTULO 8</w:t>
    </w:r>
    <w:r>
      <w:fldChar w:fldCharType="end"/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Encabezado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FD3FFF" w:rsidP="00D7097B">
    <w:pPr>
      <w:pStyle w:val="Encabezado"/>
      <w:pBdr>
        <w:bottom w:val="single" w:sz="4" w:space="1" w:color="auto"/>
      </w:pBdr>
      <w:ind w:firstLine="0"/>
      <w:jc w:val="right"/>
    </w:pPr>
    <w:r>
      <w:fldChar w:fldCharType="begin"/>
    </w:r>
    <w:r>
      <w:instrText xml:space="preserve"> REF _Ref289515966 \h  \* MERGEFORMAT </w:instrText>
    </w:r>
    <w:r>
      <w:fldChar w:fldCharType="separate"/>
    </w:r>
    <w:r w:rsidR="000C01B5" w:rsidRPr="000C01B5">
      <w:t>BIBLIOGRAFÍA</w:t>
    </w:r>
    <w:r>
      <w:fldChar w:fldCharType="end"/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97B" w:rsidRDefault="00FD3FFF" w:rsidP="00D7097B">
    <w:pPr>
      <w:pStyle w:val="Encabezado"/>
      <w:pBdr>
        <w:bottom w:val="single" w:sz="4" w:space="1" w:color="auto"/>
      </w:pBdr>
      <w:ind w:firstLine="0"/>
      <w:jc w:val="right"/>
    </w:pPr>
    <w:r>
      <w:fldChar w:fldCharType="begin"/>
    </w:r>
    <w:r>
      <w:instrText xml:space="preserve"> REF _Ref289516014 \h  \* MERGEFORMAT </w:instrText>
    </w:r>
    <w:r>
      <w:fldChar w:fldCharType="separate"/>
    </w:r>
    <w:r w:rsidR="000C01B5" w:rsidRPr="000C01B5">
      <w:t>GLOSARIO DE TÉRMINOS</w:t>
    </w:r>
    <w:r>
      <w:fldChar w:fldCharType="end"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BD160D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0802A6" w:rsidP="000802A6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REF _Ref289515588 \w \h </w:instrText>
    </w:r>
    <w:r>
      <w:fldChar w:fldCharType="separate"/>
    </w:r>
    <w:r w:rsidR="000C01B5">
      <w:t>CAPÍTULO 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0802A6" w:rsidP="007B215E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_Ref289515409 \w \h </w:instrText>
    </w:r>
    <w:r>
      <w:fldChar w:fldCharType="separate"/>
    </w:r>
    <w:r w:rsidR="000C01B5">
      <w:t>CAPÍTULO 1</w:t>
    </w:r>
    <w:r>
      <w:fldChar w:fldCharType="end"/>
    </w:r>
  </w:p>
  <w:p w:rsidR="00D674DE" w:rsidRDefault="00D674DE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2A6" w:rsidRDefault="000802A6" w:rsidP="000802A6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_Ref289515629 \w \h </w:instrText>
    </w:r>
    <w:r>
      <w:fldChar w:fldCharType="separate"/>
    </w:r>
    <w:r w:rsidR="000C01B5">
      <w:t>CAPÍTULO 2</w: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3B0E51">
    <w:pPr>
      <w:pStyle w:val="Encabezado"/>
      <w:pBdr>
        <w:bottom w:val="single" w:sz="4" w:space="1" w:color="auto"/>
      </w:pBdr>
      <w:ind w:firstLine="0"/>
      <w:jc w:val="left"/>
    </w:pPr>
    <w:r>
      <w:t>Capítulo 3. Estudio de herramientas de autoría</w:t>
    </w:r>
  </w:p>
  <w:p w:rsidR="00D674DE" w:rsidRDefault="00D674DE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DE" w:rsidRDefault="00D674DE" w:rsidP="007B215E">
    <w:pPr>
      <w:pStyle w:val="Encabezado"/>
      <w:pBdr>
        <w:bottom w:val="single" w:sz="4" w:space="1" w:color="auto"/>
      </w:pBdr>
      <w:jc w:val="right"/>
    </w:pPr>
    <w:r>
      <w:t>Capítulo 3. Estudio de herramientas de autoría</w:t>
    </w:r>
  </w:p>
  <w:p w:rsidR="00D674DE" w:rsidRDefault="00D67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E8A"/>
    <w:multiLevelType w:val="hybridMultilevel"/>
    <w:tmpl w:val="0C8A6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B7F"/>
    <w:multiLevelType w:val="hybridMultilevel"/>
    <w:tmpl w:val="723A7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358D"/>
    <w:multiLevelType w:val="hybridMultilevel"/>
    <w:tmpl w:val="CCAC9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7721"/>
    <w:multiLevelType w:val="hybridMultilevel"/>
    <w:tmpl w:val="2094113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64E674D"/>
    <w:multiLevelType w:val="hybridMultilevel"/>
    <w:tmpl w:val="8BE8BAE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7D3411F"/>
    <w:multiLevelType w:val="hybridMultilevel"/>
    <w:tmpl w:val="1F86AE68"/>
    <w:lvl w:ilvl="0" w:tplc="0C0A000F">
      <w:start w:val="1"/>
      <w:numFmt w:val="decimal"/>
      <w:lvlText w:val="%1."/>
      <w:lvlJc w:val="left"/>
      <w:pPr>
        <w:ind w:left="1296" w:hanging="360"/>
      </w:p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18344B67"/>
    <w:multiLevelType w:val="hybridMultilevel"/>
    <w:tmpl w:val="0C4ABC1E"/>
    <w:lvl w:ilvl="0" w:tplc="0C0A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B1109E3"/>
    <w:multiLevelType w:val="multilevel"/>
    <w:tmpl w:val="07325C32"/>
    <w:lvl w:ilvl="0">
      <w:start w:val="1"/>
      <w:numFmt w:val="decimal"/>
      <w:pStyle w:val="Ttulo1"/>
      <w:lvlText w:val="CAPÍTULO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1352849"/>
    <w:multiLevelType w:val="hybridMultilevel"/>
    <w:tmpl w:val="6386AC12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1560B33"/>
    <w:multiLevelType w:val="hybridMultilevel"/>
    <w:tmpl w:val="B134A934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2902E7A"/>
    <w:multiLevelType w:val="hybridMultilevel"/>
    <w:tmpl w:val="82A8CDBC"/>
    <w:lvl w:ilvl="0" w:tplc="1FB025FE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2A42431"/>
    <w:multiLevelType w:val="hybridMultilevel"/>
    <w:tmpl w:val="4CE2E568"/>
    <w:lvl w:ilvl="0" w:tplc="0C0A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7F0635F"/>
    <w:multiLevelType w:val="hybridMultilevel"/>
    <w:tmpl w:val="FE6C156A"/>
    <w:lvl w:ilvl="0" w:tplc="0C0A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9584670"/>
    <w:multiLevelType w:val="hybridMultilevel"/>
    <w:tmpl w:val="D3E46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F4F0E"/>
    <w:multiLevelType w:val="hybridMultilevel"/>
    <w:tmpl w:val="04605982"/>
    <w:lvl w:ilvl="0" w:tplc="0C0A000F">
      <w:start w:val="1"/>
      <w:numFmt w:val="decimal"/>
      <w:lvlText w:val="%1."/>
      <w:lvlJc w:val="left"/>
      <w:pPr>
        <w:ind w:left="1296" w:hanging="360"/>
      </w:p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300D25EF"/>
    <w:multiLevelType w:val="hybridMultilevel"/>
    <w:tmpl w:val="DA1C115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2471825"/>
    <w:multiLevelType w:val="hybridMultilevel"/>
    <w:tmpl w:val="DBB8BF0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4182CB5"/>
    <w:multiLevelType w:val="hybridMultilevel"/>
    <w:tmpl w:val="C2DE36BA"/>
    <w:lvl w:ilvl="0" w:tplc="0C0A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4B306D2"/>
    <w:multiLevelType w:val="hybridMultilevel"/>
    <w:tmpl w:val="B63483DE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5E24F89"/>
    <w:multiLevelType w:val="hybridMultilevel"/>
    <w:tmpl w:val="279CD31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1A3E96"/>
    <w:multiLevelType w:val="hybridMultilevel"/>
    <w:tmpl w:val="6D442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31256"/>
    <w:multiLevelType w:val="hybridMultilevel"/>
    <w:tmpl w:val="595A6AE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B724FFB"/>
    <w:multiLevelType w:val="hybridMultilevel"/>
    <w:tmpl w:val="2BF23230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0512F4"/>
    <w:multiLevelType w:val="hybridMultilevel"/>
    <w:tmpl w:val="7A4E8CD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A6F430B"/>
    <w:multiLevelType w:val="hybridMultilevel"/>
    <w:tmpl w:val="676CF150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A8226D0"/>
    <w:multiLevelType w:val="hybridMultilevel"/>
    <w:tmpl w:val="685C2A22"/>
    <w:lvl w:ilvl="0" w:tplc="0C0A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6" w15:restartNumberingAfterBreak="0">
    <w:nsid w:val="514E6FA4"/>
    <w:multiLevelType w:val="hybridMultilevel"/>
    <w:tmpl w:val="6B50475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516E20EA"/>
    <w:multiLevelType w:val="hybridMultilevel"/>
    <w:tmpl w:val="EC227A5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5E507DBC"/>
    <w:multiLevelType w:val="hybridMultilevel"/>
    <w:tmpl w:val="B320402E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646F361C"/>
    <w:multiLevelType w:val="hybridMultilevel"/>
    <w:tmpl w:val="FFD8AE36"/>
    <w:lvl w:ilvl="0" w:tplc="0C0A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89D1051"/>
    <w:multiLevelType w:val="hybridMultilevel"/>
    <w:tmpl w:val="2EA6E1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BE75695"/>
    <w:multiLevelType w:val="hybridMultilevel"/>
    <w:tmpl w:val="BBC2B976"/>
    <w:lvl w:ilvl="0" w:tplc="0C0A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6EA62A2C"/>
    <w:multiLevelType w:val="hybridMultilevel"/>
    <w:tmpl w:val="3BA47FB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7F42175"/>
    <w:multiLevelType w:val="multilevel"/>
    <w:tmpl w:val="37E6D9A0"/>
    <w:lvl w:ilvl="0">
      <w:start w:val="1"/>
      <w:numFmt w:val="upperLetter"/>
      <w:pStyle w:val="Anexo"/>
      <w:lvlText w:val="ANEXO %1."/>
      <w:lvlJc w:val="left"/>
      <w:pPr>
        <w:tabs>
          <w:tab w:val="num" w:pos="113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nexoti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ti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B583F24"/>
    <w:multiLevelType w:val="hybridMultilevel"/>
    <w:tmpl w:val="19C87D12"/>
    <w:lvl w:ilvl="0" w:tplc="1FB025FE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D4F03B2"/>
    <w:multiLevelType w:val="hybridMultilevel"/>
    <w:tmpl w:val="D5EA1F5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1"/>
  </w:num>
  <w:num w:numId="4">
    <w:abstractNumId w:val="18"/>
  </w:num>
  <w:num w:numId="5">
    <w:abstractNumId w:val="12"/>
  </w:num>
  <w:num w:numId="6">
    <w:abstractNumId w:val="35"/>
  </w:num>
  <w:num w:numId="7">
    <w:abstractNumId w:val="21"/>
  </w:num>
  <w:num w:numId="8">
    <w:abstractNumId w:val="26"/>
  </w:num>
  <w:num w:numId="9">
    <w:abstractNumId w:val="22"/>
  </w:num>
  <w:num w:numId="10">
    <w:abstractNumId w:val="25"/>
  </w:num>
  <w:num w:numId="11">
    <w:abstractNumId w:val="8"/>
  </w:num>
  <w:num w:numId="12">
    <w:abstractNumId w:val="20"/>
  </w:num>
  <w:num w:numId="13">
    <w:abstractNumId w:val="32"/>
  </w:num>
  <w:num w:numId="14">
    <w:abstractNumId w:val="6"/>
  </w:num>
  <w:num w:numId="15">
    <w:abstractNumId w:val="17"/>
  </w:num>
  <w:num w:numId="16">
    <w:abstractNumId w:val="27"/>
  </w:num>
  <w:num w:numId="17">
    <w:abstractNumId w:val="24"/>
  </w:num>
  <w:num w:numId="18">
    <w:abstractNumId w:val="28"/>
  </w:num>
  <w:num w:numId="19">
    <w:abstractNumId w:val="29"/>
  </w:num>
  <w:num w:numId="20">
    <w:abstractNumId w:val="11"/>
  </w:num>
  <w:num w:numId="21">
    <w:abstractNumId w:val="3"/>
  </w:num>
  <w:num w:numId="22">
    <w:abstractNumId w:val="0"/>
  </w:num>
  <w:num w:numId="23">
    <w:abstractNumId w:val="13"/>
  </w:num>
  <w:num w:numId="24">
    <w:abstractNumId w:val="2"/>
  </w:num>
  <w:num w:numId="25">
    <w:abstractNumId w:val="9"/>
  </w:num>
  <w:num w:numId="26">
    <w:abstractNumId w:val="14"/>
  </w:num>
  <w:num w:numId="27">
    <w:abstractNumId w:val="5"/>
  </w:num>
  <w:num w:numId="28">
    <w:abstractNumId w:val="4"/>
  </w:num>
  <w:num w:numId="29">
    <w:abstractNumId w:val="34"/>
  </w:num>
  <w:num w:numId="30">
    <w:abstractNumId w:val="10"/>
  </w:num>
  <w:num w:numId="31">
    <w:abstractNumId w:val="31"/>
  </w:num>
  <w:num w:numId="32">
    <w:abstractNumId w:val="15"/>
  </w:num>
  <w:num w:numId="33">
    <w:abstractNumId w:val="16"/>
  </w:num>
  <w:num w:numId="34">
    <w:abstractNumId w:val="23"/>
  </w:num>
  <w:num w:numId="35">
    <w:abstractNumId w:val="19"/>
  </w:num>
  <w:num w:numId="36">
    <w:abstractNumId w:val="30"/>
  </w:num>
  <w:num w:numId="37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B5"/>
    <w:rsid w:val="00005E39"/>
    <w:rsid w:val="00013385"/>
    <w:rsid w:val="000158A4"/>
    <w:rsid w:val="00020937"/>
    <w:rsid w:val="00021D87"/>
    <w:rsid w:val="0002276B"/>
    <w:rsid w:val="00023772"/>
    <w:rsid w:val="00024813"/>
    <w:rsid w:val="00027B81"/>
    <w:rsid w:val="0003203E"/>
    <w:rsid w:val="00032244"/>
    <w:rsid w:val="00032AAF"/>
    <w:rsid w:val="000330A4"/>
    <w:rsid w:val="00035F81"/>
    <w:rsid w:val="00036F92"/>
    <w:rsid w:val="000402C3"/>
    <w:rsid w:val="0004124D"/>
    <w:rsid w:val="000506B4"/>
    <w:rsid w:val="000529F0"/>
    <w:rsid w:val="000536B0"/>
    <w:rsid w:val="00054B66"/>
    <w:rsid w:val="00054E00"/>
    <w:rsid w:val="00060144"/>
    <w:rsid w:val="00060216"/>
    <w:rsid w:val="0006053B"/>
    <w:rsid w:val="00062DD3"/>
    <w:rsid w:val="00063118"/>
    <w:rsid w:val="00065CBE"/>
    <w:rsid w:val="00067833"/>
    <w:rsid w:val="00067A4D"/>
    <w:rsid w:val="0007457A"/>
    <w:rsid w:val="00080270"/>
    <w:rsid w:val="000802A6"/>
    <w:rsid w:val="00083B63"/>
    <w:rsid w:val="000841D3"/>
    <w:rsid w:val="000859D3"/>
    <w:rsid w:val="0008695D"/>
    <w:rsid w:val="00086A05"/>
    <w:rsid w:val="00092A36"/>
    <w:rsid w:val="00097DC6"/>
    <w:rsid w:val="000A2BDA"/>
    <w:rsid w:val="000A43AB"/>
    <w:rsid w:val="000B07F4"/>
    <w:rsid w:val="000B305C"/>
    <w:rsid w:val="000B3592"/>
    <w:rsid w:val="000B40ED"/>
    <w:rsid w:val="000B4746"/>
    <w:rsid w:val="000C01B5"/>
    <w:rsid w:val="000C04D2"/>
    <w:rsid w:val="000C426F"/>
    <w:rsid w:val="000C4653"/>
    <w:rsid w:val="000C5A3C"/>
    <w:rsid w:val="000D3226"/>
    <w:rsid w:val="000D4398"/>
    <w:rsid w:val="000D4BC9"/>
    <w:rsid w:val="000D5789"/>
    <w:rsid w:val="000D5B93"/>
    <w:rsid w:val="000E1AE6"/>
    <w:rsid w:val="000E76A9"/>
    <w:rsid w:val="000E7797"/>
    <w:rsid w:val="000E7BD0"/>
    <w:rsid w:val="000F026A"/>
    <w:rsid w:val="000F25EF"/>
    <w:rsid w:val="000F511A"/>
    <w:rsid w:val="000F60D6"/>
    <w:rsid w:val="001004F2"/>
    <w:rsid w:val="00100D11"/>
    <w:rsid w:val="00101F8A"/>
    <w:rsid w:val="0011179C"/>
    <w:rsid w:val="00111E61"/>
    <w:rsid w:val="001125A9"/>
    <w:rsid w:val="00113C3D"/>
    <w:rsid w:val="001167EC"/>
    <w:rsid w:val="001200F6"/>
    <w:rsid w:val="00121FBA"/>
    <w:rsid w:val="00123A4F"/>
    <w:rsid w:val="001317BB"/>
    <w:rsid w:val="00131A3E"/>
    <w:rsid w:val="0013255C"/>
    <w:rsid w:val="00135A05"/>
    <w:rsid w:val="00136CF8"/>
    <w:rsid w:val="00140183"/>
    <w:rsid w:val="00141382"/>
    <w:rsid w:val="0014210E"/>
    <w:rsid w:val="001436C9"/>
    <w:rsid w:val="00145DFA"/>
    <w:rsid w:val="00147459"/>
    <w:rsid w:val="00147945"/>
    <w:rsid w:val="00150E92"/>
    <w:rsid w:val="00150FA5"/>
    <w:rsid w:val="00163B05"/>
    <w:rsid w:val="001646DC"/>
    <w:rsid w:val="001679AA"/>
    <w:rsid w:val="00170623"/>
    <w:rsid w:val="0017109C"/>
    <w:rsid w:val="00180F48"/>
    <w:rsid w:val="00181080"/>
    <w:rsid w:val="0018193D"/>
    <w:rsid w:val="00181F12"/>
    <w:rsid w:val="001836FF"/>
    <w:rsid w:val="001849FD"/>
    <w:rsid w:val="00184CE0"/>
    <w:rsid w:val="00185130"/>
    <w:rsid w:val="00185241"/>
    <w:rsid w:val="00185946"/>
    <w:rsid w:val="00186DA0"/>
    <w:rsid w:val="00191126"/>
    <w:rsid w:val="00191EF3"/>
    <w:rsid w:val="00193874"/>
    <w:rsid w:val="001940B7"/>
    <w:rsid w:val="00194A09"/>
    <w:rsid w:val="00195457"/>
    <w:rsid w:val="00195E4F"/>
    <w:rsid w:val="00195E89"/>
    <w:rsid w:val="00197154"/>
    <w:rsid w:val="001A4631"/>
    <w:rsid w:val="001A78D7"/>
    <w:rsid w:val="001A7CA8"/>
    <w:rsid w:val="001B241A"/>
    <w:rsid w:val="001B598D"/>
    <w:rsid w:val="001B77DA"/>
    <w:rsid w:val="001C049E"/>
    <w:rsid w:val="001C189F"/>
    <w:rsid w:val="001C2B7B"/>
    <w:rsid w:val="001C47FC"/>
    <w:rsid w:val="001C5AF2"/>
    <w:rsid w:val="001C66C5"/>
    <w:rsid w:val="001D0CD4"/>
    <w:rsid w:val="001D1D80"/>
    <w:rsid w:val="001D49D2"/>
    <w:rsid w:val="001D4BAA"/>
    <w:rsid w:val="001D71EA"/>
    <w:rsid w:val="001D752C"/>
    <w:rsid w:val="001E02EE"/>
    <w:rsid w:val="001E185D"/>
    <w:rsid w:val="001E3473"/>
    <w:rsid w:val="001E539B"/>
    <w:rsid w:val="001F057E"/>
    <w:rsid w:val="001F2282"/>
    <w:rsid w:val="001F3956"/>
    <w:rsid w:val="001F4048"/>
    <w:rsid w:val="001F6DB4"/>
    <w:rsid w:val="00202A31"/>
    <w:rsid w:val="00204665"/>
    <w:rsid w:val="00206590"/>
    <w:rsid w:val="00217B4B"/>
    <w:rsid w:val="00220301"/>
    <w:rsid w:val="00221CC6"/>
    <w:rsid w:val="00221F8E"/>
    <w:rsid w:val="0022368C"/>
    <w:rsid w:val="00232476"/>
    <w:rsid w:val="00233765"/>
    <w:rsid w:val="00235F84"/>
    <w:rsid w:val="00236CD7"/>
    <w:rsid w:val="002373DC"/>
    <w:rsid w:val="00240B5B"/>
    <w:rsid w:val="00241FCE"/>
    <w:rsid w:val="0024200E"/>
    <w:rsid w:val="002442C1"/>
    <w:rsid w:val="002515E9"/>
    <w:rsid w:val="0025185D"/>
    <w:rsid w:val="002530C0"/>
    <w:rsid w:val="00253364"/>
    <w:rsid w:val="00255905"/>
    <w:rsid w:val="0025701F"/>
    <w:rsid w:val="00262A88"/>
    <w:rsid w:val="00265131"/>
    <w:rsid w:val="00265743"/>
    <w:rsid w:val="002660FF"/>
    <w:rsid w:val="002664C0"/>
    <w:rsid w:val="002735E7"/>
    <w:rsid w:val="00273B4F"/>
    <w:rsid w:val="00275875"/>
    <w:rsid w:val="00276214"/>
    <w:rsid w:val="00280A4B"/>
    <w:rsid w:val="00282D7C"/>
    <w:rsid w:val="00295940"/>
    <w:rsid w:val="00296ACB"/>
    <w:rsid w:val="00296B1F"/>
    <w:rsid w:val="002A1F2E"/>
    <w:rsid w:val="002A3D84"/>
    <w:rsid w:val="002A4752"/>
    <w:rsid w:val="002A519B"/>
    <w:rsid w:val="002A672F"/>
    <w:rsid w:val="002A6B26"/>
    <w:rsid w:val="002B76D0"/>
    <w:rsid w:val="002B7835"/>
    <w:rsid w:val="002C0385"/>
    <w:rsid w:val="002C4033"/>
    <w:rsid w:val="002C4BAF"/>
    <w:rsid w:val="002D00D5"/>
    <w:rsid w:val="002D080F"/>
    <w:rsid w:val="002D1AB6"/>
    <w:rsid w:val="002D4806"/>
    <w:rsid w:val="002D75FD"/>
    <w:rsid w:val="002E0046"/>
    <w:rsid w:val="002E132D"/>
    <w:rsid w:val="002E2CD3"/>
    <w:rsid w:val="002E2FBD"/>
    <w:rsid w:val="002E3BF9"/>
    <w:rsid w:val="002E6E4B"/>
    <w:rsid w:val="002E6F7D"/>
    <w:rsid w:val="002F1A9B"/>
    <w:rsid w:val="002F3B40"/>
    <w:rsid w:val="002F4019"/>
    <w:rsid w:val="00301587"/>
    <w:rsid w:val="0030217B"/>
    <w:rsid w:val="003037EB"/>
    <w:rsid w:val="0030386C"/>
    <w:rsid w:val="00304120"/>
    <w:rsid w:val="0030467A"/>
    <w:rsid w:val="00304D5B"/>
    <w:rsid w:val="00305994"/>
    <w:rsid w:val="00305E61"/>
    <w:rsid w:val="00311D39"/>
    <w:rsid w:val="00316E25"/>
    <w:rsid w:val="00320621"/>
    <w:rsid w:val="0032085F"/>
    <w:rsid w:val="00320DF2"/>
    <w:rsid w:val="00321750"/>
    <w:rsid w:val="003264BF"/>
    <w:rsid w:val="00336202"/>
    <w:rsid w:val="00340DFB"/>
    <w:rsid w:val="003430B1"/>
    <w:rsid w:val="003456D3"/>
    <w:rsid w:val="0034621F"/>
    <w:rsid w:val="00346FAC"/>
    <w:rsid w:val="00347482"/>
    <w:rsid w:val="00350A23"/>
    <w:rsid w:val="0035115D"/>
    <w:rsid w:val="003515CF"/>
    <w:rsid w:val="00351786"/>
    <w:rsid w:val="0035422F"/>
    <w:rsid w:val="0035668D"/>
    <w:rsid w:val="00356A2E"/>
    <w:rsid w:val="003575CE"/>
    <w:rsid w:val="003606C3"/>
    <w:rsid w:val="00360C9E"/>
    <w:rsid w:val="00360D4F"/>
    <w:rsid w:val="00360F9E"/>
    <w:rsid w:val="003617C8"/>
    <w:rsid w:val="00361C71"/>
    <w:rsid w:val="00362C52"/>
    <w:rsid w:val="00365463"/>
    <w:rsid w:val="00367674"/>
    <w:rsid w:val="003678E8"/>
    <w:rsid w:val="00370758"/>
    <w:rsid w:val="003727AC"/>
    <w:rsid w:val="003730AD"/>
    <w:rsid w:val="00373C35"/>
    <w:rsid w:val="00374981"/>
    <w:rsid w:val="00374AB3"/>
    <w:rsid w:val="00383324"/>
    <w:rsid w:val="00383FDC"/>
    <w:rsid w:val="00392338"/>
    <w:rsid w:val="0039251C"/>
    <w:rsid w:val="003A4A24"/>
    <w:rsid w:val="003B0E51"/>
    <w:rsid w:val="003B188A"/>
    <w:rsid w:val="003B27E0"/>
    <w:rsid w:val="003B3DCD"/>
    <w:rsid w:val="003B54FE"/>
    <w:rsid w:val="003B7500"/>
    <w:rsid w:val="003C0A0E"/>
    <w:rsid w:val="003C2589"/>
    <w:rsid w:val="003C455F"/>
    <w:rsid w:val="003C6B68"/>
    <w:rsid w:val="003D0A7E"/>
    <w:rsid w:val="003D310A"/>
    <w:rsid w:val="003D56AB"/>
    <w:rsid w:val="003D6263"/>
    <w:rsid w:val="003E416D"/>
    <w:rsid w:val="003E4C49"/>
    <w:rsid w:val="003E5A8F"/>
    <w:rsid w:val="003E76D2"/>
    <w:rsid w:val="003F0A57"/>
    <w:rsid w:val="003F0A92"/>
    <w:rsid w:val="003F0C91"/>
    <w:rsid w:val="003F1C74"/>
    <w:rsid w:val="003F6E21"/>
    <w:rsid w:val="00401C1A"/>
    <w:rsid w:val="00406818"/>
    <w:rsid w:val="00414270"/>
    <w:rsid w:val="00417126"/>
    <w:rsid w:val="004209C8"/>
    <w:rsid w:val="004214B4"/>
    <w:rsid w:val="00422B22"/>
    <w:rsid w:val="0042608C"/>
    <w:rsid w:val="00431E34"/>
    <w:rsid w:val="00431F02"/>
    <w:rsid w:val="0043211A"/>
    <w:rsid w:val="00432B24"/>
    <w:rsid w:val="004330C8"/>
    <w:rsid w:val="00434141"/>
    <w:rsid w:val="00434718"/>
    <w:rsid w:val="004369C8"/>
    <w:rsid w:val="00436A95"/>
    <w:rsid w:val="00437966"/>
    <w:rsid w:val="004404AE"/>
    <w:rsid w:val="00441B78"/>
    <w:rsid w:val="004455B5"/>
    <w:rsid w:val="00445CC1"/>
    <w:rsid w:val="00446EB0"/>
    <w:rsid w:val="00451E44"/>
    <w:rsid w:val="00456026"/>
    <w:rsid w:val="00456C41"/>
    <w:rsid w:val="00457E7A"/>
    <w:rsid w:val="00462456"/>
    <w:rsid w:val="004657E6"/>
    <w:rsid w:val="00467062"/>
    <w:rsid w:val="00467E90"/>
    <w:rsid w:val="0047314C"/>
    <w:rsid w:val="00475A6F"/>
    <w:rsid w:val="00477AAF"/>
    <w:rsid w:val="00480F32"/>
    <w:rsid w:val="00484EFB"/>
    <w:rsid w:val="00484FF6"/>
    <w:rsid w:val="004856F9"/>
    <w:rsid w:val="00485714"/>
    <w:rsid w:val="00490B26"/>
    <w:rsid w:val="00492C09"/>
    <w:rsid w:val="004939B6"/>
    <w:rsid w:val="00493BC1"/>
    <w:rsid w:val="0049444A"/>
    <w:rsid w:val="004952C6"/>
    <w:rsid w:val="004A14B8"/>
    <w:rsid w:val="004A5D9D"/>
    <w:rsid w:val="004B2D4A"/>
    <w:rsid w:val="004B46B5"/>
    <w:rsid w:val="004B6421"/>
    <w:rsid w:val="004B6747"/>
    <w:rsid w:val="004B7C7F"/>
    <w:rsid w:val="004C078C"/>
    <w:rsid w:val="004C36B8"/>
    <w:rsid w:val="004C6109"/>
    <w:rsid w:val="004C7C6B"/>
    <w:rsid w:val="004D05EC"/>
    <w:rsid w:val="004D1423"/>
    <w:rsid w:val="004D1738"/>
    <w:rsid w:val="004D368F"/>
    <w:rsid w:val="004D4D79"/>
    <w:rsid w:val="004D6673"/>
    <w:rsid w:val="004E47B4"/>
    <w:rsid w:val="004E4B6A"/>
    <w:rsid w:val="004F0C7F"/>
    <w:rsid w:val="004F17C4"/>
    <w:rsid w:val="004F2C97"/>
    <w:rsid w:val="004F5703"/>
    <w:rsid w:val="004F575B"/>
    <w:rsid w:val="004F5AE8"/>
    <w:rsid w:val="004F76B4"/>
    <w:rsid w:val="0050087A"/>
    <w:rsid w:val="00502398"/>
    <w:rsid w:val="0050502A"/>
    <w:rsid w:val="00512B9A"/>
    <w:rsid w:val="0051329C"/>
    <w:rsid w:val="0051407C"/>
    <w:rsid w:val="00514663"/>
    <w:rsid w:val="005166D5"/>
    <w:rsid w:val="00516E51"/>
    <w:rsid w:val="00517022"/>
    <w:rsid w:val="005254EE"/>
    <w:rsid w:val="00525C4D"/>
    <w:rsid w:val="00526B73"/>
    <w:rsid w:val="00527AEF"/>
    <w:rsid w:val="00534FC7"/>
    <w:rsid w:val="00535373"/>
    <w:rsid w:val="00536BE1"/>
    <w:rsid w:val="005413AC"/>
    <w:rsid w:val="005429A2"/>
    <w:rsid w:val="00543E5E"/>
    <w:rsid w:val="00544308"/>
    <w:rsid w:val="0055163C"/>
    <w:rsid w:val="00553934"/>
    <w:rsid w:val="00555B56"/>
    <w:rsid w:val="005636B1"/>
    <w:rsid w:val="00565FE9"/>
    <w:rsid w:val="00566A2C"/>
    <w:rsid w:val="00566BF5"/>
    <w:rsid w:val="00570831"/>
    <w:rsid w:val="00572410"/>
    <w:rsid w:val="00573CE4"/>
    <w:rsid w:val="005753AD"/>
    <w:rsid w:val="00577007"/>
    <w:rsid w:val="00580812"/>
    <w:rsid w:val="00581B49"/>
    <w:rsid w:val="00587BF6"/>
    <w:rsid w:val="00590350"/>
    <w:rsid w:val="00590CFF"/>
    <w:rsid w:val="00597188"/>
    <w:rsid w:val="005A0905"/>
    <w:rsid w:val="005A33DA"/>
    <w:rsid w:val="005A566E"/>
    <w:rsid w:val="005A5FD4"/>
    <w:rsid w:val="005A70B1"/>
    <w:rsid w:val="005B14EA"/>
    <w:rsid w:val="005B3026"/>
    <w:rsid w:val="005B402A"/>
    <w:rsid w:val="005B5641"/>
    <w:rsid w:val="005B7325"/>
    <w:rsid w:val="005B7530"/>
    <w:rsid w:val="005C2776"/>
    <w:rsid w:val="005C4C24"/>
    <w:rsid w:val="005C5075"/>
    <w:rsid w:val="005C54AD"/>
    <w:rsid w:val="005D0823"/>
    <w:rsid w:val="005D0DCD"/>
    <w:rsid w:val="005D19CB"/>
    <w:rsid w:val="005D2B31"/>
    <w:rsid w:val="005D4B68"/>
    <w:rsid w:val="005D5993"/>
    <w:rsid w:val="005D65C5"/>
    <w:rsid w:val="005D6B69"/>
    <w:rsid w:val="005D799F"/>
    <w:rsid w:val="005E1E79"/>
    <w:rsid w:val="005E2DFE"/>
    <w:rsid w:val="005E3805"/>
    <w:rsid w:val="005E5CF7"/>
    <w:rsid w:val="005E67F7"/>
    <w:rsid w:val="005F354E"/>
    <w:rsid w:val="005F504F"/>
    <w:rsid w:val="006043D7"/>
    <w:rsid w:val="00605F15"/>
    <w:rsid w:val="006076E9"/>
    <w:rsid w:val="006077FE"/>
    <w:rsid w:val="00610282"/>
    <w:rsid w:val="00611BC2"/>
    <w:rsid w:val="00620045"/>
    <w:rsid w:val="00621099"/>
    <w:rsid w:val="00622EB8"/>
    <w:rsid w:val="006243FC"/>
    <w:rsid w:val="006252B6"/>
    <w:rsid w:val="0062538B"/>
    <w:rsid w:val="00625DF3"/>
    <w:rsid w:val="0062609E"/>
    <w:rsid w:val="0062663C"/>
    <w:rsid w:val="006267ED"/>
    <w:rsid w:val="00633FD4"/>
    <w:rsid w:val="00635ED3"/>
    <w:rsid w:val="00636EB1"/>
    <w:rsid w:val="00641716"/>
    <w:rsid w:val="00641D92"/>
    <w:rsid w:val="00642B86"/>
    <w:rsid w:val="00645737"/>
    <w:rsid w:val="00650AA3"/>
    <w:rsid w:val="006520E2"/>
    <w:rsid w:val="0065369A"/>
    <w:rsid w:val="00655966"/>
    <w:rsid w:val="00660730"/>
    <w:rsid w:val="00662605"/>
    <w:rsid w:val="00662E23"/>
    <w:rsid w:val="00663127"/>
    <w:rsid w:val="00663BA2"/>
    <w:rsid w:val="006706FA"/>
    <w:rsid w:val="00671312"/>
    <w:rsid w:val="006747D2"/>
    <w:rsid w:val="0068032C"/>
    <w:rsid w:val="00680F48"/>
    <w:rsid w:val="006820E0"/>
    <w:rsid w:val="0068448E"/>
    <w:rsid w:val="00684A64"/>
    <w:rsid w:val="00686DED"/>
    <w:rsid w:val="00690FBA"/>
    <w:rsid w:val="006917B5"/>
    <w:rsid w:val="006936F2"/>
    <w:rsid w:val="00693702"/>
    <w:rsid w:val="00696002"/>
    <w:rsid w:val="006A043E"/>
    <w:rsid w:val="006A3B98"/>
    <w:rsid w:val="006A5E17"/>
    <w:rsid w:val="006A7542"/>
    <w:rsid w:val="006B416F"/>
    <w:rsid w:val="006B5E03"/>
    <w:rsid w:val="006B6059"/>
    <w:rsid w:val="006B63E4"/>
    <w:rsid w:val="006B66BA"/>
    <w:rsid w:val="006B6D0F"/>
    <w:rsid w:val="006C1379"/>
    <w:rsid w:val="006C306D"/>
    <w:rsid w:val="006C36F5"/>
    <w:rsid w:val="006C4E62"/>
    <w:rsid w:val="006C5238"/>
    <w:rsid w:val="006C662C"/>
    <w:rsid w:val="006D3150"/>
    <w:rsid w:val="006D76B9"/>
    <w:rsid w:val="006E1527"/>
    <w:rsid w:val="006E1703"/>
    <w:rsid w:val="006E2661"/>
    <w:rsid w:val="006E27B8"/>
    <w:rsid w:val="006E3E7C"/>
    <w:rsid w:val="006E55AD"/>
    <w:rsid w:val="006E5F1E"/>
    <w:rsid w:val="006F32E8"/>
    <w:rsid w:val="006F35DC"/>
    <w:rsid w:val="006F4BF7"/>
    <w:rsid w:val="006F5CE6"/>
    <w:rsid w:val="006F6B80"/>
    <w:rsid w:val="00701F00"/>
    <w:rsid w:val="00702C92"/>
    <w:rsid w:val="00705487"/>
    <w:rsid w:val="00710CCE"/>
    <w:rsid w:val="007114E7"/>
    <w:rsid w:val="007123F4"/>
    <w:rsid w:val="00714754"/>
    <w:rsid w:val="00715411"/>
    <w:rsid w:val="007165BA"/>
    <w:rsid w:val="00726537"/>
    <w:rsid w:val="0073198C"/>
    <w:rsid w:val="00732C68"/>
    <w:rsid w:val="0073486A"/>
    <w:rsid w:val="007440C6"/>
    <w:rsid w:val="00746BBB"/>
    <w:rsid w:val="007501F1"/>
    <w:rsid w:val="00751220"/>
    <w:rsid w:val="0075182C"/>
    <w:rsid w:val="00751C35"/>
    <w:rsid w:val="0075477B"/>
    <w:rsid w:val="007552FE"/>
    <w:rsid w:val="00755797"/>
    <w:rsid w:val="00760886"/>
    <w:rsid w:val="007608E5"/>
    <w:rsid w:val="00760E9A"/>
    <w:rsid w:val="00762995"/>
    <w:rsid w:val="00766EB1"/>
    <w:rsid w:val="00770852"/>
    <w:rsid w:val="00772300"/>
    <w:rsid w:val="0077327A"/>
    <w:rsid w:val="0078134A"/>
    <w:rsid w:val="00781B6C"/>
    <w:rsid w:val="0078325E"/>
    <w:rsid w:val="00784C44"/>
    <w:rsid w:val="007855B1"/>
    <w:rsid w:val="00786296"/>
    <w:rsid w:val="007876BE"/>
    <w:rsid w:val="0079223C"/>
    <w:rsid w:val="00794168"/>
    <w:rsid w:val="007958A1"/>
    <w:rsid w:val="007A2108"/>
    <w:rsid w:val="007A7B68"/>
    <w:rsid w:val="007B1073"/>
    <w:rsid w:val="007B1761"/>
    <w:rsid w:val="007B215E"/>
    <w:rsid w:val="007B2DB7"/>
    <w:rsid w:val="007B32DD"/>
    <w:rsid w:val="007B3C37"/>
    <w:rsid w:val="007B4910"/>
    <w:rsid w:val="007B59F6"/>
    <w:rsid w:val="007B6384"/>
    <w:rsid w:val="007B7F3F"/>
    <w:rsid w:val="007C1583"/>
    <w:rsid w:val="007C1F23"/>
    <w:rsid w:val="007C6B4D"/>
    <w:rsid w:val="007C78FA"/>
    <w:rsid w:val="007D21E1"/>
    <w:rsid w:val="007D3A7C"/>
    <w:rsid w:val="007D61DA"/>
    <w:rsid w:val="007D63E7"/>
    <w:rsid w:val="007E28ED"/>
    <w:rsid w:val="007E45AC"/>
    <w:rsid w:val="007E5DE0"/>
    <w:rsid w:val="007F3009"/>
    <w:rsid w:val="007F5231"/>
    <w:rsid w:val="00801884"/>
    <w:rsid w:val="00803365"/>
    <w:rsid w:val="008059BF"/>
    <w:rsid w:val="00814058"/>
    <w:rsid w:val="00814B47"/>
    <w:rsid w:val="00814CBE"/>
    <w:rsid w:val="00820BE7"/>
    <w:rsid w:val="00822CC7"/>
    <w:rsid w:val="00823519"/>
    <w:rsid w:val="008334D7"/>
    <w:rsid w:val="008338C3"/>
    <w:rsid w:val="0083487A"/>
    <w:rsid w:val="00834D24"/>
    <w:rsid w:val="00834F68"/>
    <w:rsid w:val="00834F89"/>
    <w:rsid w:val="00840476"/>
    <w:rsid w:val="00841412"/>
    <w:rsid w:val="00842712"/>
    <w:rsid w:val="00844E46"/>
    <w:rsid w:val="00844EC6"/>
    <w:rsid w:val="00846D4D"/>
    <w:rsid w:val="00847F66"/>
    <w:rsid w:val="008507BE"/>
    <w:rsid w:val="00850C4E"/>
    <w:rsid w:val="0085363A"/>
    <w:rsid w:val="008540CB"/>
    <w:rsid w:val="008541DE"/>
    <w:rsid w:val="00862CD1"/>
    <w:rsid w:val="008718DA"/>
    <w:rsid w:val="00871AA6"/>
    <w:rsid w:val="00871FFF"/>
    <w:rsid w:val="00873BFF"/>
    <w:rsid w:val="008752B3"/>
    <w:rsid w:val="008770E3"/>
    <w:rsid w:val="00880138"/>
    <w:rsid w:val="00880A71"/>
    <w:rsid w:val="0088179D"/>
    <w:rsid w:val="00881D46"/>
    <w:rsid w:val="00882905"/>
    <w:rsid w:val="0088426D"/>
    <w:rsid w:val="00887470"/>
    <w:rsid w:val="00887699"/>
    <w:rsid w:val="00887D5A"/>
    <w:rsid w:val="00890DBD"/>
    <w:rsid w:val="00893057"/>
    <w:rsid w:val="008934B7"/>
    <w:rsid w:val="008941B7"/>
    <w:rsid w:val="00894B9C"/>
    <w:rsid w:val="00897658"/>
    <w:rsid w:val="008A065D"/>
    <w:rsid w:val="008A1EDA"/>
    <w:rsid w:val="008A414E"/>
    <w:rsid w:val="008B74CD"/>
    <w:rsid w:val="008C0BC1"/>
    <w:rsid w:val="008C1A26"/>
    <w:rsid w:val="008C21B1"/>
    <w:rsid w:val="008D31C5"/>
    <w:rsid w:val="008D4724"/>
    <w:rsid w:val="008D52B1"/>
    <w:rsid w:val="008D6CC7"/>
    <w:rsid w:val="008D77A2"/>
    <w:rsid w:val="008E0AEA"/>
    <w:rsid w:val="008E263D"/>
    <w:rsid w:val="008E360C"/>
    <w:rsid w:val="008E381E"/>
    <w:rsid w:val="008E4201"/>
    <w:rsid w:val="008E5603"/>
    <w:rsid w:val="008E706D"/>
    <w:rsid w:val="008E73EB"/>
    <w:rsid w:val="008F007B"/>
    <w:rsid w:val="008F0206"/>
    <w:rsid w:val="008F12C8"/>
    <w:rsid w:val="008F1320"/>
    <w:rsid w:val="008F22AC"/>
    <w:rsid w:val="008F384E"/>
    <w:rsid w:val="008F3E2C"/>
    <w:rsid w:val="00900E56"/>
    <w:rsid w:val="0090165B"/>
    <w:rsid w:val="00901BBC"/>
    <w:rsid w:val="00904896"/>
    <w:rsid w:val="00910EB5"/>
    <w:rsid w:val="00914C8B"/>
    <w:rsid w:val="00915D87"/>
    <w:rsid w:val="00921C3D"/>
    <w:rsid w:val="009269A6"/>
    <w:rsid w:val="0092707F"/>
    <w:rsid w:val="00927785"/>
    <w:rsid w:val="00927B1D"/>
    <w:rsid w:val="00932DB1"/>
    <w:rsid w:val="0093356F"/>
    <w:rsid w:val="0094044B"/>
    <w:rsid w:val="00941C24"/>
    <w:rsid w:val="00944611"/>
    <w:rsid w:val="009458BC"/>
    <w:rsid w:val="00945C65"/>
    <w:rsid w:val="00945EA4"/>
    <w:rsid w:val="00950ED4"/>
    <w:rsid w:val="00952F75"/>
    <w:rsid w:val="00956022"/>
    <w:rsid w:val="0095756F"/>
    <w:rsid w:val="00960D81"/>
    <w:rsid w:val="00963895"/>
    <w:rsid w:val="00971261"/>
    <w:rsid w:val="00972468"/>
    <w:rsid w:val="009737A5"/>
    <w:rsid w:val="00974A8B"/>
    <w:rsid w:val="00976BDA"/>
    <w:rsid w:val="00983283"/>
    <w:rsid w:val="009902E6"/>
    <w:rsid w:val="009905C4"/>
    <w:rsid w:val="00992351"/>
    <w:rsid w:val="00992C4B"/>
    <w:rsid w:val="009945D1"/>
    <w:rsid w:val="00996846"/>
    <w:rsid w:val="009A08FE"/>
    <w:rsid w:val="009A4A25"/>
    <w:rsid w:val="009A5D29"/>
    <w:rsid w:val="009C16C3"/>
    <w:rsid w:val="009C20E5"/>
    <w:rsid w:val="009C5040"/>
    <w:rsid w:val="009D0F37"/>
    <w:rsid w:val="009D2DE4"/>
    <w:rsid w:val="009D5C13"/>
    <w:rsid w:val="009E0245"/>
    <w:rsid w:val="009E03F6"/>
    <w:rsid w:val="009E0487"/>
    <w:rsid w:val="009E37CC"/>
    <w:rsid w:val="009E431D"/>
    <w:rsid w:val="009E5B34"/>
    <w:rsid w:val="009E6183"/>
    <w:rsid w:val="009F1554"/>
    <w:rsid w:val="009F7811"/>
    <w:rsid w:val="00A00193"/>
    <w:rsid w:val="00A02CC9"/>
    <w:rsid w:val="00A033CB"/>
    <w:rsid w:val="00A04DAA"/>
    <w:rsid w:val="00A05CB8"/>
    <w:rsid w:val="00A07397"/>
    <w:rsid w:val="00A23B0C"/>
    <w:rsid w:val="00A27F4C"/>
    <w:rsid w:val="00A308ED"/>
    <w:rsid w:val="00A311A0"/>
    <w:rsid w:val="00A320B5"/>
    <w:rsid w:val="00A34E8F"/>
    <w:rsid w:val="00A36C2E"/>
    <w:rsid w:val="00A40FCC"/>
    <w:rsid w:val="00A50814"/>
    <w:rsid w:val="00A5466A"/>
    <w:rsid w:val="00A62A5A"/>
    <w:rsid w:val="00A642E8"/>
    <w:rsid w:val="00A64FCB"/>
    <w:rsid w:val="00A66F69"/>
    <w:rsid w:val="00A77952"/>
    <w:rsid w:val="00A77B30"/>
    <w:rsid w:val="00A82936"/>
    <w:rsid w:val="00A8783E"/>
    <w:rsid w:val="00A90F73"/>
    <w:rsid w:val="00AA2BC9"/>
    <w:rsid w:val="00AA36D6"/>
    <w:rsid w:val="00AB0477"/>
    <w:rsid w:val="00AB1D66"/>
    <w:rsid w:val="00AB2203"/>
    <w:rsid w:val="00AC4805"/>
    <w:rsid w:val="00AC7B5B"/>
    <w:rsid w:val="00AD2D49"/>
    <w:rsid w:val="00AD2E0C"/>
    <w:rsid w:val="00AD7A17"/>
    <w:rsid w:val="00AE2DD6"/>
    <w:rsid w:val="00AE74F8"/>
    <w:rsid w:val="00AF0AA6"/>
    <w:rsid w:val="00AF0B1E"/>
    <w:rsid w:val="00AF0D61"/>
    <w:rsid w:val="00AF271B"/>
    <w:rsid w:val="00AF281A"/>
    <w:rsid w:val="00B055EF"/>
    <w:rsid w:val="00B06757"/>
    <w:rsid w:val="00B07748"/>
    <w:rsid w:val="00B11D46"/>
    <w:rsid w:val="00B22E42"/>
    <w:rsid w:val="00B250AE"/>
    <w:rsid w:val="00B34A4F"/>
    <w:rsid w:val="00B413D7"/>
    <w:rsid w:val="00B424FD"/>
    <w:rsid w:val="00B45001"/>
    <w:rsid w:val="00B454E3"/>
    <w:rsid w:val="00B5210E"/>
    <w:rsid w:val="00B56CC5"/>
    <w:rsid w:val="00B63195"/>
    <w:rsid w:val="00B640EA"/>
    <w:rsid w:val="00B64DA8"/>
    <w:rsid w:val="00B663E8"/>
    <w:rsid w:val="00B72AD2"/>
    <w:rsid w:val="00B770D2"/>
    <w:rsid w:val="00B773E9"/>
    <w:rsid w:val="00B77D10"/>
    <w:rsid w:val="00B93C12"/>
    <w:rsid w:val="00B9591F"/>
    <w:rsid w:val="00B97A7A"/>
    <w:rsid w:val="00BA0E2A"/>
    <w:rsid w:val="00BA5C30"/>
    <w:rsid w:val="00BB11EC"/>
    <w:rsid w:val="00BB30AE"/>
    <w:rsid w:val="00BB5B2C"/>
    <w:rsid w:val="00BB7088"/>
    <w:rsid w:val="00BB7907"/>
    <w:rsid w:val="00BC4C9B"/>
    <w:rsid w:val="00BC4CC7"/>
    <w:rsid w:val="00BC77F9"/>
    <w:rsid w:val="00BD160D"/>
    <w:rsid w:val="00BD1AE8"/>
    <w:rsid w:val="00BD2AC0"/>
    <w:rsid w:val="00BD6328"/>
    <w:rsid w:val="00BD749E"/>
    <w:rsid w:val="00BE027B"/>
    <w:rsid w:val="00BE0941"/>
    <w:rsid w:val="00BE63F6"/>
    <w:rsid w:val="00BF6B16"/>
    <w:rsid w:val="00C00F34"/>
    <w:rsid w:val="00C04166"/>
    <w:rsid w:val="00C04246"/>
    <w:rsid w:val="00C05525"/>
    <w:rsid w:val="00C0563D"/>
    <w:rsid w:val="00C07F38"/>
    <w:rsid w:val="00C1153A"/>
    <w:rsid w:val="00C20BEA"/>
    <w:rsid w:val="00C221FB"/>
    <w:rsid w:val="00C22DE7"/>
    <w:rsid w:val="00C2413D"/>
    <w:rsid w:val="00C244C3"/>
    <w:rsid w:val="00C263F4"/>
    <w:rsid w:val="00C27418"/>
    <w:rsid w:val="00C301C1"/>
    <w:rsid w:val="00C33423"/>
    <w:rsid w:val="00C34BB5"/>
    <w:rsid w:val="00C367EC"/>
    <w:rsid w:val="00C36C19"/>
    <w:rsid w:val="00C37492"/>
    <w:rsid w:val="00C378B8"/>
    <w:rsid w:val="00C427AE"/>
    <w:rsid w:val="00C600C1"/>
    <w:rsid w:val="00C60E61"/>
    <w:rsid w:val="00C614E8"/>
    <w:rsid w:val="00C617A5"/>
    <w:rsid w:val="00C62813"/>
    <w:rsid w:val="00C651BD"/>
    <w:rsid w:val="00C65795"/>
    <w:rsid w:val="00C67993"/>
    <w:rsid w:val="00C67BC6"/>
    <w:rsid w:val="00C704BE"/>
    <w:rsid w:val="00C70B4C"/>
    <w:rsid w:val="00C732B4"/>
    <w:rsid w:val="00C73A5D"/>
    <w:rsid w:val="00C73FF8"/>
    <w:rsid w:val="00C77B47"/>
    <w:rsid w:val="00C818D0"/>
    <w:rsid w:val="00C83415"/>
    <w:rsid w:val="00C8531F"/>
    <w:rsid w:val="00C86731"/>
    <w:rsid w:val="00C877CA"/>
    <w:rsid w:val="00C90D00"/>
    <w:rsid w:val="00C9379E"/>
    <w:rsid w:val="00C93F92"/>
    <w:rsid w:val="00C94944"/>
    <w:rsid w:val="00CA18E9"/>
    <w:rsid w:val="00CA1D53"/>
    <w:rsid w:val="00CA43F3"/>
    <w:rsid w:val="00CA4932"/>
    <w:rsid w:val="00CA7A1D"/>
    <w:rsid w:val="00CB085F"/>
    <w:rsid w:val="00CB1A0E"/>
    <w:rsid w:val="00CB1F33"/>
    <w:rsid w:val="00CB507D"/>
    <w:rsid w:val="00CB55A8"/>
    <w:rsid w:val="00CB573B"/>
    <w:rsid w:val="00CB6277"/>
    <w:rsid w:val="00CB7FB6"/>
    <w:rsid w:val="00CC1873"/>
    <w:rsid w:val="00CD55FF"/>
    <w:rsid w:val="00CE48E5"/>
    <w:rsid w:val="00CE4A83"/>
    <w:rsid w:val="00CE5230"/>
    <w:rsid w:val="00CE5E58"/>
    <w:rsid w:val="00CE61C4"/>
    <w:rsid w:val="00CF2C7B"/>
    <w:rsid w:val="00CF6801"/>
    <w:rsid w:val="00CF6FFC"/>
    <w:rsid w:val="00D01FB5"/>
    <w:rsid w:val="00D0214A"/>
    <w:rsid w:val="00D02972"/>
    <w:rsid w:val="00D02DE9"/>
    <w:rsid w:val="00D034F6"/>
    <w:rsid w:val="00D05012"/>
    <w:rsid w:val="00D06393"/>
    <w:rsid w:val="00D071BB"/>
    <w:rsid w:val="00D07B3D"/>
    <w:rsid w:val="00D10C3C"/>
    <w:rsid w:val="00D12376"/>
    <w:rsid w:val="00D15B83"/>
    <w:rsid w:val="00D26E10"/>
    <w:rsid w:val="00D302FE"/>
    <w:rsid w:val="00D43273"/>
    <w:rsid w:val="00D502CA"/>
    <w:rsid w:val="00D52375"/>
    <w:rsid w:val="00D528E4"/>
    <w:rsid w:val="00D52D1E"/>
    <w:rsid w:val="00D535C9"/>
    <w:rsid w:val="00D55F92"/>
    <w:rsid w:val="00D60F1F"/>
    <w:rsid w:val="00D61F8C"/>
    <w:rsid w:val="00D65171"/>
    <w:rsid w:val="00D659DF"/>
    <w:rsid w:val="00D674DE"/>
    <w:rsid w:val="00D67C25"/>
    <w:rsid w:val="00D702F9"/>
    <w:rsid w:val="00D7097B"/>
    <w:rsid w:val="00D71EFD"/>
    <w:rsid w:val="00D72732"/>
    <w:rsid w:val="00D755DF"/>
    <w:rsid w:val="00D810C8"/>
    <w:rsid w:val="00D83FC4"/>
    <w:rsid w:val="00D8537C"/>
    <w:rsid w:val="00D86A9A"/>
    <w:rsid w:val="00D91FEC"/>
    <w:rsid w:val="00DA260A"/>
    <w:rsid w:val="00DA2A7C"/>
    <w:rsid w:val="00DA2F0F"/>
    <w:rsid w:val="00DA394E"/>
    <w:rsid w:val="00DA7AFE"/>
    <w:rsid w:val="00DA7D46"/>
    <w:rsid w:val="00DB1F4E"/>
    <w:rsid w:val="00DB23D2"/>
    <w:rsid w:val="00DB5D8C"/>
    <w:rsid w:val="00DB5F2C"/>
    <w:rsid w:val="00DB7E4C"/>
    <w:rsid w:val="00DC007A"/>
    <w:rsid w:val="00DC20A4"/>
    <w:rsid w:val="00DC36EC"/>
    <w:rsid w:val="00DC645C"/>
    <w:rsid w:val="00DC6B7C"/>
    <w:rsid w:val="00DD321D"/>
    <w:rsid w:val="00DD4192"/>
    <w:rsid w:val="00DE00DB"/>
    <w:rsid w:val="00DE134C"/>
    <w:rsid w:val="00DE50A2"/>
    <w:rsid w:val="00DE5BE3"/>
    <w:rsid w:val="00DF3F09"/>
    <w:rsid w:val="00DF6E4B"/>
    <w:rsid w:val="00DF7A89"/>
    <w:rsid w:val="00E00750"/>
    <w:rsid w:val="00E04F9C"/>
    <w:rsid w:val="00E050C9"/>
    <w:rsid w:val="00E076AE"/>
    <w:rsid w:val="00E07E37"/>
    <w:rsid w:val="00E11FE2"/>
    <w:rsid w:val="00E14B92"/>
    <w:rsid w:val="00E1657A"/>
    <w:rsid w:val="00E16CD8"/>
    <w:rsid w:val="00E258AC"/>
    <w:rsid w:val="00E258EE"/>
    <w:rsid w:val="00E25D64"/>
    <w:rsid w:val="00E267AD"/>
    <w:rsid w:val="00E27D96"/>
    <w:rsid w:val="00E30AB7"/>
    <w:rsid w:val="00E40609"/>
    <w:rsid w:val="00E41F4D"/>
    <w:rsid w:val="00E423BC"/>
    <w:rsid w:val="00E51960"/>
    <w:rsid w:val="00E5378B"/>
    <w:rsid w:val="00E54AC1"/>
    <w:rsid w:val="00E6342F"/>
    <w:rsid w:val="00E669B3"/>
    <w:rsid w:val="00E66B93"/>
    <w:rsid w:val="00E67079"/>
    <w:rsid w:val="00E70765"/>
    <w:rsid w:val="00E70A03"/>
    <w:rsid w:val="00E7110B"/>
    <w:rsid w:val="00E745F9"/>
    <w:rsid w:val="00E747EA"/>
    <w:rsid w:val="00E76653"/>
    <w:rsid w:val="00E77A72"/>
    <w:rsid w:val="00E812E3"/>
    <w:rsid w:val="00E82365"/>
    <w:rsid w:val="00E85C97"/>
    <w:rsid w:val="00E85D69"/>
    <w:rsid w:val="00E8770C"/>
    <w:rsid w:val="00E90A02"/>
    <w:rsid w:val="00E92009"/>
    <w:rsid w:val="00E924DC"/>
    <w:rsid w:val="00E9358C"/>
    <w:rsid w:val="00E93DDD"/>
    <w:rsid w:val="00E945A3"/>
    <w:rsid w:val="00E9704E"/>
    <w:rsid w:val="00EA0F41"/>
    <w:rsid w:val="00EA2520"/>
    <w:rsid w:val="00EA2A18"/>
    <w:rsid w:val="00EA2BD7"/>
    <w:rsid w:val="00EA42DD"/>
    <w:rsid w:val="00EA596E"/>
    <w:rsid w:val="00EB053A"/>
    <w:rsid w:val="00EB1D2D"/>
    <w:rsid w:val="00EB3C8F"/>
    <w:rsid w:val="00EB6AAB"/>
    <w:rsid w:val="00EC0D0D"/>
    <w:rsid w:val="00EC2633"/>
    <w:rsid w:val="00ED138B"/>
    <w:rsid w:val="00ED43D8"/>
    <w:rsid w:val="00ED55A0"/>
    <w:rsid w:val="00ED55CF"/>
    <w:rsid w:val="00EE0503"/>
    <w:rsid w:val="00EE1463"/>
    <w:rsid w:val="00EE6ECA"/>
    <w:rsid w:val="00EF0D5B"/>
    <w:rsid w:val="00EF4004"/>
    <w:rsid w:val="00F06A28"/>
    <w:rsid w:val="00F0751F"/>
    <w:rsid w:val="00F114B7"/>
    <w:rsid w:val="00F14A52"/>
    <w:rsid w:val="00F2027E"/>
    <w:rsid w:val="00F20C3C"/>
    <w:rsid w:val="00F213A5"/>
    <w:rsid w:val="00F22DCD"/>
    <w:rsid w:val="00F234E2"/>
    <w:rsid w:val="00F241B0"/>
    <w:rsid w:val="00F27F58"/>
    <w:rsid w:val="00F3184C"/>
    <w:rsid w:val="00F36119"/>
    <w:rsid w:val="00F36E31"/>
    <w:rsid w:val="00F36E3D"/>
    <w:rsid w:val="00F410EE"/>
    <w:rsid w:val="00F42432"/>
    <w:rsid w:val="00F43A7C"/>
    <w:rsid w:val="00F515F2"/>
    <w:rsid w:val="00F52461"/>
    <w:rsid w:val="00F5352B"/>
    <w:rsid w:val="00F53770"/>
    <w:rsid w:val="00F55560"/>
    <w:rsid w:val="00F5712E"/>
    <w:rsid w:val="00F57181"/>
    <w:rsid w:val="00F57205"/>
    <w:rsid w:val="00F60584"/>
    <w:rsid w:val="00F60C84"/>
    <w:rsid w:val="00F6182E"/>
    <w:rsid w:val="00F61C55"/>
    <w:rsid w:val="00F676AC"/>
    <w:rsid w:val="00F72DC9"/>
    <w:rsid w:val="00F73162"/>
    <w:rsid w:val="00F74A20"/>
    <w:rsid w:val="00F84072"/>
    <w:rsid w:val="00F8457E"/>
    <w:rsid w:val="00F8466A"/>
    <w:rsid w:val="00F87BAD"/>
    <w:rsid w:val="00F92F60"/>
    <w:rsid w:val="00FA2F2C"/>
    <w:rsid w:val="00FA520C"/>
    <w:rsid w:val="00FB3DDB"/>
    <w:rsid w:val="00FB5CA0"/>
    <w:rsid w:val="00FB69C5"/>
    <w:rsid w:val="00FC1114"/>
    <w:rsid w:val="00FC36E2"/>
    <w:rsid w:val="00FC5983"/>
    <w:rsid w:val="00FC654D"/>
    <w:rsid w:val="00FD3FFF"/>
    <w:rsid w:val="00FD6457"/>
    <w:rsid w:val="00FD7FA3"/>
    <w:rsid w:val="00FE3784"/>
    <w:rsid w:val="00FE52D6"/>
    <w:rsid w:val="00FF3B2E"/>
    <w:rsid w:val="00FF4D13"/>
    <w:rsid w:val="00FF581F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F15FA"/>
  <w15:docId w15:val="{7D918F19-A228-1846-99CA-1946E1CB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92"/>
    <w:pPr>
      <w:spacing w:after="36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712E"/>
    <w:pPr>
      <w:keepNext/>
      <w:pageBreakBefore/>
      <w:numPr>
        <w:numId w:val="1"/>
      </w:numPr>
      <w:spacing w:after="4080" w:line="300" w:lineRule="auto"/>
      <w:jc w:val="right"/>
      <w:outlineLvl w:val="0"/>
    </w:pPr>
    <w:rPr>
      <w:rFonts w:eastAsia="Times New Roman" w:cs="Arial"/>
      <w:b/>
      <w:bCs/>
      <w:kern w:val="32"/>
      <w:sz w:val="44"/>
      <w:szCs w:val="28"/>
      <w:lang w:eastAsia="es-ES"/>
    </w:rPr>
  </w:style>
  <w:style w:type="paragraph" w:styleId="Ttulo2">
    <w:name w:val="heading 2"/>
    <w:basedOn w:val="Normal"/>
    <w:next w:val="Normal"/>
    <w:link w:val="Ttulo2Car"/>
    <w:qFormat/>
    <w:rsid w:val="00702C92"/>
    <w:pPr>
      <w:keepNext/>
      <w:numPr>
        <w:ilvl w:val="1"/>
        <w:numId w:val="1"/>
      </w:numPr>
      <w:spacing w:before="840" w:line="300" w:lineRule="auto"/>
      <w:ind w:left="578" w:hanging="578"/>
      <w:outlineLvl w:val="1"/>
    </w:pPr>
    <w:rPr>
      <w:rFonts w:eastAsia="Times New Roman" w:cs="Arial"/>
      <w:b/>
      <w:bCs/>
      <w:iCs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4D1423"/>
    <w:pPr>
      <w:keepNext/>
      <w:numPr>
        <w:ilvl w:val="2"/>
        <w:numId w:val="1"/>
      </w:numPr>
      <w:spacing w:before="840" w:line="300" w:lineRule="auto"/>
      <w:outlineLvl w:val="2"/>
    </w:pPr>
    <w:rPr>
      <w:rFonts w:eastAsia="Times New Roman" w:cs="Arial"/>
      <w:b/>
      <w:bCs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4214B4"/>
    <w:pPr>
      <w:keepNext/>
      <w:spacing w:after="0" w:line="300" w:lineRule="auto"/>
      <w:outlineLvl w:val="3"/>
    </w:pPr>
    <w:rPr>
      <w:rFonts w:eastAsia="Times New Roman"/>
      <w:bCs/>
      <w:szCs w:val="28"/>
      <w:u w:val="single"/>
      <w:lang w:eastAsia="es-ES"/>
    </w:rPr>
  </w:style>
  <w:style w:type="paragraph" w:styleId="Ttulo5">
    <w:name w:val="heading 5"/>
    <w:basedOn w:val="Normal"/>
    <w:next w:val="Normal"/>
    <w:link w:val="Ttulo5Car"/>
    <w:qFormat/>
    <w:rsid w:val="004214B4"/>
    <w:pPr>
      <w:spacing w:before="240" w:after="60" w:line="300" w:lineRule="auto"/>
      <w:outlineLvl w:val="4"/>
    </w:pPr>
    <w:rPr>
      <w:rFonts w:eastAsia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4214B4"/>
    <w:pPr>
      <w:spacing w:before="240" w:after="60" w:line="300" w:lineRule="auto"/>
      <w:outlineLvl w:val="5"/>
    </w:pPr>
    <w:rPr>
      <w:rFonts w:eastAsia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4214B4"/>
    <w:pPr>
      <w:spacing w:before="240" w:after="60" w:line="300" w:lineRule="auto"/>
      <w:outlineLvl w:val="6"/>
    </w:pPr>
    <w:rPr>
      <w:rFonts w:eastAsia="Times New Roman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4214B4"/>
    <w:pPr>
      <w:spacing w:before="240" w:after="60" w:line="300" w:lineRule="auto"/>
      <w:outlineLvl w:val="7"/>
    </w:pPr>
    <w:rPr>
      <w:rFonts w:eastAsia="Times New Roman"/>
      <w:i/>
      <w:iCs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4214B4"/>
    <w:pPr>
      <w:spacing w:before="240" w:after="60" w:line="300" w:lineRule="auto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12E"/>
    <w:rPr>
      <w:rFonts w:ascii="Times New Roman" w:eastAsia="Times New Roman" w:hAnsi="Times New Roman" w:cs="Arial"/>
      <w:b/>
      <w:bCs/>
      <w:kern w:val="32"/>
      <w:sz w:val="44"/>
      <w:szCs w:val="28"/>
    </w:rPr>
  </w:style>
  <w:style w:type="character" w:customStyle="1" w:styleId="Ttulo2Car">
    <w:name w:val="Título 2 Car"/>
    <w:basedOn w:val="Fuentedeprrafopredeter"/>
    <w:link w:val="Ttulo2"/>
    <w:rsid w:val="00702C92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Ttulo3Car">
    <w:name w:val="Título 3 Car"/>
    <w:basedOn w:val="Fuentedeprrafopredeter"/>
    <w:link w:val="Ttulo3"/>
    <w:rsid w:val="004D1423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Ttulo4Car">
    <w:name w:val="Título 4 Car"/>
    <w:basedOn w:val="Fuentedeprrafopredeter"/>
    <w:link w:val="Ttulo4"/>
    <w:rsid w:val="004214B4"/>
    <w:rPr>
      <w:rFonts w:ascii="Times New Roman" w:eastAsia="Times New Roman" w:hAnsi="Times New Roman"/>
      <w:bCs/>
      <w:sz w:val="24"/>
      <w:szCs w:val="28"/>
      <w:u w:val="single"/>
    </w:rPr>
  </w:style>
  <w:style w:type="character" w:customStyle="1" w:styleId="Ttulo5Car">
    <w:name w:val="Título 5 Car"/>
    <w:basedOn w:val="Fuentedeprrafopredeter"/>
    <w:link w:val="Ttulo5"/>
    <w:rsid w:val="004214B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214B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214B4"/>
    <w:rPr>
      <w:rFonts w:ascii="Times New Roman" w:eastAsia="Times New Roman" w:hAnsi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4214B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4214B4"/>
    <w:rPr>
      <w:rFonts w:ascii="Arial" w:eastAsia="Times New Roman" w:hAnsi="Arial" w:cs="Arial"/>
      <w:sz w:val="22"/>
      <w:szCs w:val="22"/>
    </w:rPr>
  </w:style>
  <w:style w:type="character" w:styleId="Hipervnculo">
    <w:name w:val="Hyperlink"/>
    <w:basedOn w:val="Fuentedeprrafopredeter"/>
    <w:uiPriority w:val="99"/>
    <w:rsid w:val="004214B4"/>
    <w:rPr>
      <w:color w:val="0000FF"/>
      <w:u w:val="single"/>
    </w:rPr>
  </w:style>
  <w:style w:type="paragraph" w:customStyle="1" w:styleId="Etiqueta">
    <w:name w:val="Etiqueta"/>
    <w:basedOn w:val="Normal"/>
    <w:rsid w:val="004214B4"/>
    <w:pPr>
      <w:spacing w:after="0" w:line="240" w:lineRule="auto"/>
      <w:ind w:firstLine="539"/>
      <w:jc w:val="center"/>
    </w:pPr>
    <w:rPr>
      <w:rFonts w:eastAsia="Times New Roman"/>
      <w:sz w:val="16"/>
      <w:szCs w:val="16"/>
      <w:lang w:eastAsia="es-ES"/>
    </w:rPr>
  </w:style>
  <w:style w:type="character" w:styleId="Hipervnculovisitado">
    <w:name w:val="FollowedHyperlink"/>
    <w:basedOn w:val="Fuentedeprrafopredeter"/>
    <w:rsid w:val="004214B4"/>
    <w:rPr>
      <w:color w:val="800080"/>
      <w:u w:val="single"/>
    </w:rPr>
  </w:style>
  <w:style w:type="character" w:styleId="Refdecomentario">
    <w:name w:val="annotation reference"/>
    <w:basedOn w:val="Fuentedeprrafopredeter"/>
    <w:semiHidden/>
    <w:rsid w:val="004214B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4214B4"/>
    <w:pPr>
      <w:spacing w:after="0" w:line="300" w:lineRule="auto"/>
      <w:ind w:firstLine="539"/>
    </w:pPr>
    <w:rPr>
      <w:rFonts w:eastAsia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214B4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214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214B4"/>
    <w:rPr>
      <w:rFonts w:ascii="Times New Roman" w:eastAsia="Times New Roman" w:hAnsi="Times New Roman"/>
      <w:b/>
      <w:bCs/>
    </w:rPr>
  </w:style>
  <w:style w:type="paragraph" w:styleId="Textodeglobo">
    <w:name w:val="Balloon Text"/>
    <w:basedOn w:val="Normal"/>
    <w:link w:val="TextodegloboCar"/>
    <w:semiHidden/>
    <w:rsid w:val="004214B4"/>
    <w:pPr>
      <w:spacing w:after="0" w:line="300" w:lineRule="auto"/>
      <w:ind w:firstLine="539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semiHidden/>
    <w:rsid w:val="004214B4"/>
    <w:rPr>
      <w:rFonts w:ascii="Tahoma" w:eastAsia="Times New Roman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semiHidden/>
    <w:rsid w:val="004214B4"/>
    <w:pPr>
      <w:spacing w:after="0" w:line="300" w:lineRule="auto"/>
      <w:ind w:firstLine="539"/>
    </w:pPr>
    <w:rPr>
      <w:rFonts w:eastAsia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214B4"/>
    <w:rPr>
      <w:rFonts w:ascii="Times New Roman" w:eastAsia="Times New Roman" w:hAnsi="Times New Roman"/>
    </w:rPr>
  </w:style>
  <w:style w:type="character" w:styleId="Refdenotaalfinal">
    <w:name w:val="endnote reference"/>
    <w:basedOn w:val="Fuentedeprrafopredeter"/>
    <w:semiHidden/>
    <w:rsid w:val="004214B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4214B4"/>
    <w:pPr>
      <w:spacing w:before="240" w:after="0" w:line="300" w:lineRule="auto"/>
      <w:ind w:firstLine="539"/>
    </w:pPr>
    <w:rPr>
      <w:rFonts w:eastAsia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rsid w:val="004214B4"/>
    <w:pPr>
      <w:spacing w:before="60" w:after="0" w:line="300" w:lineRule="auto"/>
      <w:ind w:left="238" w:firstLine="539"/>
    </w:pPr>
    <w:rPr>
      <w:rFonts w:eastAsia="Times New Roman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rsid w:val="004214B4"/>
    <w:pPr>
      <w:spacing w:after="0" w:line="300" w:lineRule="auto"/>
      <w:ind w:left="480" w:firstLine="539"/>
    </w:pPr>
    <w:rPr>
      <w:rFonts w:eastAsia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516E51"/>
    <w:pPr>
      <w:tabs>
        <w:tab w:val="center" w:pos="4252"/>
        <w:tab w:val="right" w:pos="8504"/>
      </w:tabs>
      <w:spacing w:after="0" w:line="300" w:lineRule="auto"/>
      <w:ind w:firstLine="539"/>
    </w:pPr>
    <w:rPr>
      <w:rFonts w:eastAsia="Times New Roman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16E51"/>
    <w:rPr>
      <w:rFonts w:ascii="Times New Roman" w:eastAsia="Times New Roman" w:hAnsi="Times New Roman"/>
      <w:szCs w:val="24"/>
    </w:rPr>
  </w:style>
  <w:style w:type="paragraph" w:styleId="Piedepgina">
    <w:name w:val="footer"/>
    <w:basedOn w:val="Normal"/>
    <w:link w:val="PiedepginaCar"/>
    <w:uiPriority w:val="99"/>
    <w:rsid w:val="004214B4"/>
    <w:pPr>
      <w:tabs>
        <w:tab w:val="center" w:pos="4252"/>
        <w:tab w:val="right" w:pos="8504"/>
      </w:tabs>
      <w:spacing w:after="0" w:line="300" w:lineRule="auto"/>
      <w:ind w:firstLine="539"/>
    </w:pPr>
    <w:rPr>
      <w:rFonts w:eastAsia="Times New Roman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14B4"/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autoRedefine/>
    <w:uiPriority w:val="35"/>
    <w:qFormat/>
    <w:rsid w:val="00080270"/>
    <w:pPr>
      <w:spacing w:after="480" w:line="300" w:lineRule="auto"/>
      <w:jc w:val="center"/>
    </w:pPr>
    <w:rPr>
      <w:rFonts w:eastAsia="Times New Roman"/>
      <w:bCs/>
      <w:sz w:val="20"/>
      <w:szCs w:val="20"/>
      <w:lang w:eastAsia="es-ES"/>
    </w:rPr>
  </w:style>
  <w:style w:type="paragraph" w:customStyle="1" w:styleId="Anexo">
    <w:name w:val="Anexo"/>
    <w:next w:val="Ttulo1"/>
    <w:link w:val="AnexoCarCar"/>
    <w:qFormat/>
    <w:rsid w:val="00F55560"/>
    <w:pPr>
      <w:numPr>
        <w:numId w:val="2"/>
      </w:numPr>
      <w:spacing w:after="4080" w:line="300" w:lineRule="auto"/>
      <w:ind w:left="1474" w:hanging="1474"/>
      <w:jc w:val="right"/>
      <w:outlineLvl w:val="0"/>
    </w:pPr>
    <w:rPr>
      <w:rFonts w:ascii="Times New Roman" w:eastAsia="Times New Roman" w:hAnsi="Times New Roman" w:cs="Arial"/>
      <w:b/>
      <w:kern w:val="32"/>
      <w:sz w:val="44"/>
      <w:szCs w:val="32"/>
    </w:rPr>
  </w:style>
  <w:style w:type="paragraph" w:customStyle="1" w:styleId="Figura">
    <w:name w:val="Figura"/>
    <w:basedOn w:val="Normal"/>
    <w:link w:val="FiguraCar"/>
    <w:qFormat/>
    <w:rsid w:val="004214B4"/>
    <w:pPr>
      <w:spacing w:after="0" w:line="300" w:lineRule="auto"/>
      <w:jc w:val="center"/>
    </w:pPr>
    <w:rPr>
      <w:rFonts w:eastAsia="Times New Roman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4214B4"/>
    <w:pPr>
      <w:spacing w:after="0" w:line="300" w:lineRule="auto"/>
      <w:ind w:firstLine="539"/>
    </w:pPr>
    <w:rPr>
      <w:rFonts w:eastAsia="Times New Roman"/>
      <w:szCs w:val="24"/>
      <w:lang w:eastAsia="es-ES"/>
    </w:rPr>
  </w:style>
  <w:style w:type="paragraph" w:styleId="Mapadeldocumento">
    <w:name w:val="Document Map"/>
    <w:basedOn w:val="Normal"/>
    <w:link w:val="MapadeldocumentoCar"/>
    <w:rsid w:val="004214B4"/>
    <w:pPr>
      <w:spacing w:after="0" w:line="300" w:lineRule="auto"/>
      <w:ind w:firstLine="539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4214B4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14B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digo">
    <w:name w:val="Codigo"/>
    <w:basedOn w:val="Normal"/>
    <w:qFormat/>
    <w:rsid w:val="004214B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autoSpaceDE w:val="0"/>
      <w:autoSpaceDN w:val="0"/>
      <w:adjustRightInd w:val="0"/>
      <w:spacing w:after="0" w:line="240" w:lineRule="auto"/>
      <w:ind w:left="119" w:right="119"/>
    </w:pPr>
    <w:rPr>
      <w:rFonts w:eastAsia="Times New Roman" w:cs="Courier New"/>
      <w:noProof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4214B4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14B4"/>
    <w:rPr>
      <w:rFonts w:eastAsia="Times New Roman"/>
      <w:sz w:val="22"/>
      <w:szCs w:val="22"/>
      <w:lang w:val="es-ES" w:eastAsia="en-US" w:bidi="ar-SA"/>
    </w:rPr>
  </w:style>
  <w:style w:type="paragraph" w:styleId="Tabladeilustraciones">
    <w:name w:val="table of figures"/>
    <w:basedOn w:val="Normal"/>
    <w:next w:val="Normal"/>
    <w:uiPriority w:val="99"/>
    <w:rsid w:val="004214B4"/>
    <w:pPr>
      <w:spacing w:after="0" w:line="300" w:lineRule="auto"/>
    </w:pPr>
    <w:rPr>
      <w:rFonts w:eastAsia="Times New Roman"/>
      <w:szCs w:val="24"/>
      <w:lang w:eastAsia="es-ES"/>
    </w:rPr>
  </w:style>
  <w:style w:type="paragraph" w:styleId="TtuloTDC">
    <w:name w:val="TOC Heading"/>
    <w:basedOn w:val="Ttulo1"/>
    <w:next w:val="Normal"/>
    <w:uiPriority w:val="39"/>
    <w:qFormat/>
    <w:rsid w:val="004214B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hAnsi="Cambria" w:cs="Times New Roman"/>
      <w:caps/>
      <w:color w:val="365F91"/>
      <w:kern w:val="0"/>
      <w:lang w:eastAsia="en-US"/>
    </w:rPr>
  </w:style>
  <w:style w:type="paragraph" w:styleId="Prrafodelista">
    <w:name w:val="List Paragraph"/>
    <w:basedOn w:val="Normal"/>
    <w:uiPriority w:val="34"/>
    <w:qFormat/>
    <w:rsid w:val="004214B4"/>
    <w:pPr>
      <w:spacing w:after="0" w:line="300" w:lineRule="auto"/>
      <w:ind w:left="708" w:firstLine="539"/>
    </w:pPr>
    <w:rPr>
      <w:rFonts w:eastAsia="Times New Roman"/>
      <w:szCs w:val="24"/>
      <w:lang w:eastAsia="es-ES"/>
    </w:rPr>
  </w:style>
  <w:style w:type="character" w:customStyle="1" w:styleId="FiguraCar">
    <w:name w:val="Figura Car"/>
    <w:basedOn w:val="Fuentedeprrafopredeter"/>
    <w:link w:val="Figura"/>
    <w:rsid w:val="004214B4"/>
    <w:rPr>
      <w:rFonts w:ascii="Times New Roman" w:eastAsia="Times New Roman" w:hAnsi="Times New Roman"/>
      <w:sz w:val="24"/>
      <w:szCs w:val="24"/>
    </w:rPr>
  </w:style>
  <w:style w:type="character" w:customStyle="1" w:styleId="AnexoCarCar">
    <w:name w:val="Anexo Car Car"/>
    <w:basedOn w:val="Fuentedeprrafopredeter"/>
    <w:link w:val="Anexo"/>
    <w:rsid w:val="00F55560"/>
    <w:rPr>
      <w:rFonts w:ascii="Times New Roman" w:eastAsia="Times New Roman" w:hAnsi="Times New Roman" w:cs="Arial"/>
      <w:b/>
      <w:kern w:val="32"/>
      <w:sz w:val="44"/>
      <w:szCs w:val="32"/>
    </w:rPr>
  </w:style>
  <w:style w:type="paragraph" w:styleId="TDC4">
    <w:name w:val="toc 4"/>
    <w:basedOn w:val="Normal"/>
    <w:next w:val="Normal"/>
    <w:autoRedefine/>
    <w:uiPriority w:val="39"/>
    <w:unhideWhenUsed/>
    <w:rsid w:val="004214B4"/>
    <w:pPr>
      <w:spacing w:after="100"/>
      <w:ind w:left="660"/>
    </w:pPr>
    <w:rPr>
      <w:rFonts w:eastAsia="Times New Roman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4214B4"/>
    <w:pPr>
      <w:spacing w:after="100"/>
      <w:ind w:left="880"/>
    </w:pPr>
    <w:rPr>
      <w:rFonts w:eastAsia="Times New Roman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4214B4"/>
    <w:pPr>
      <w:spacing w:after="100"/>
      <w:ind w:left="1100"/>
    </w:pPr>
    <w:rPr>
      <w:rFonts w:eastAsia="Times New Roman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4214B4"/>
    <w:pPr>
      <w:spacing w:after="100"/>
      <w:ind w:left="1320"/>
    </w:pPr>
    <w:rPr>
      <w:rFonts w:eastAsia="Times New Roman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4214B4"/>
    <w:pPr>
      <w:spacing w:after="100"/>
      <w:ind w:left="1540"/>
    </w:pPr>
    <w:rPr>
      <w:rFonts w:eastAsia="Times New Roman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4214B4"/>
    <w:pPr>
      <w:spacing w:after="100"/>
      <w:ind w:left="1760"/>
    </w:pPr>
    <w:rPr>
      <w:rFonts w:eastAsia="Times New Roman"/>
      <w:lang w:eastAsia="es-ES"/>
    </w:rPr>
  </w:style>
  <w:style w:type="paragraph" w:customStyle="1" w:styleId="Anexotit2">
    <w:name w:val="Anexo_tit2"/>
    <w:basedOn w:val="Normal"/>
    <w:next w:val="Normal"/>
    <w:rsid w:val="004214B4"/>
    <w:pPr>
      <w:numPr>
        <w:ilvl w:val="1"/>
        <w:numId w:val="2"/>
      </w:numPr>
      <w:spacing w:after="0" w:line="300" w:lineRule="auto"/>
    </w:pPr>
    <w:rPr>
      <w:rFonts w:eastAsia="Times New Roman"/>
      <w:b/>
      <w:szCs w:val="24"/>
      <w:lang w:eastAsia="es-ES"/>
    </w:rPr>
  </w:style>
  <w:style w:type="character" w:styleId="Nmerodepgina">
    <w:name w:val="page number"/>
    <w:basedOn w:val="Fuentedeprrafopredeter"/>
    <w:rsid w:val="004214B4"/>
  </w:style>
  <w:style w:type="paragraph" w:customStyle="1" w:styleId="Anexotit3">
    <w:name w:val="Anexo_tit3"/>
    <w:basedOn w:val="Anexotit2"/>
    <w:rsid w:val="00553934"/>
    <w:pPr>
      <w:numPr>
        <w:ilvl w:val="2"/>
      </w:numPr>
      <w:spacing w:before="840" w:after="360"/>
    </w:pPr>
  </w:style>
  <w:style w:type="paragraph" w:customStyle="1" w:styleId="Epigrafeanexo">
    <w:name w:val="Epigrafe_anexo"/>
    <w:basedOn w:val="Descripcin"/>
    <w:qFormat/>
    <w:rsid w:val="004214B4"/>
  </w:style>
  <w:style w:type="character" w:styleId="Nmerodelnea">
    <w:name w:val="line number"/>
    <w:basedOn w:val="Fuentedeprrafopredeter"/>
    <w:uiPriority w:val="99"/>
    <w:semiHidden/>
    <w:unhideWhenUsed/>
    <w:rsid w:val="004657E6"/>
  </w:style>
  <w:style w:type="character" w:styleId="nfasis">
    <w:name w:val="Emphasis"/>
    <w:basedOn w:val="Fuentedeprrafopredeter"/>
    <w:uiPriority w:val="20"/>
    <w:qFormat/>
    <w:rsid w:val="00062DD3"/>
    <w:rPr>
      <w:i/>
      <w:iCs/>
    </w:rPr>
  </w:style>
  <w:style w:type="paragraph" w:styleId="Revisin">
    <w:name w:val="Revision"/>
    <w:hidden/>
    <w:uiPriority w:val="99"/>
    <w:semiHidden/>
    <w:rsid w:val="00E747EA"/>
    <w:rPr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1E539B"/>
    <w:rPr>
      <w:b/>
      <w:bCs/>
    </w:rPr>
  </w:style>
  <w:style w:type="table" w:styleId="Listamedia1-nfasis3">
    <w:name w:val="Medium List 1 Accent 3"/>
    <w:basedOn w:val="Tablanormal"/>
    <w:uiPriority w:val="65"/>
    <w:rsid w:val="0058081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customStyle="1" w:styleId="Default">
    <w:name w:val="Default"/>
    <w:rsid w:val="00C651BD"/>
    <w:pPr>
      <w:autoSpaceDE w:val="0"/>
      <w:autoSpaceDN w:val="0"/>
      <w:adjustRightInd w:val="0"/>
    </w:pPr>
    <w:rPr>
      <w:rFonts w:ascii="BDHGGG+TimesNewRoman" w:hAnsi="BDHGGG+TimesNewRoman" w:cs="BDHGGG+TimesNew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033"/>
    <w:pPr>
      <w:spacing w:before="100" w:beforeAutospacing="1" w:after="100" w:afterAutospacing="1" w:line="240" w:lineRule="auto"/>
    </w:pPr>
    <w:rPr>
      <w:rFonts w:eastAsia="Times New Roman"/>
      <w:szCs w:val="24"/>
      <w:lang w:eastAsia="es-ES"/>
    </w:rPr>
  </w:style>
  <w:style w:type="character" w:styleId="nfasissutil">
    <w:name w:val="Subtle Emphasis"/>
    <w:uiPriority w:val="19"/>
    <w:qFormat/>
    <w:rsid w:val="00DF6E4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4E3"/>
    <w:rPr>
      <w:rFonts w:ascii="Times New Roman" w:hAnsi="Times New Roman"/>
      <w:b/>
      <w:bCs/>
      <w:i/>
      <w:iCs/>
      <w:color w:val="4F81BD" w:themeColor="accent1"/>
      <w:sz w:val="24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B454E3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454E3"/>
    <w:rPr>
      <w:smallCaps/>
      <w:color w:val="C0504D" w:themeColor="accent2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A64"/>
    <w:rPr>
      <w:rFonts w:ascii="Courier New" w:eastAsia="Times New Roman" w:hAnsi="Courier New" w:cs="Courier New"/>
    </w:rPr>
  </w:style>
  <w:style w:type="paragraph" w:customStyle="1" w:styleId="Anexo1">
    <w:name w:val="Anexo 1"/>
    <w:basedOn w:val="Anexotit2"/>
    <w:qFormat/>
    <w:rsid w:val="00871AA6"/>
    <w:pPr>
      <w:spacing w:before="1200" w:after="480"/>
    </w:pPr>
    <w:rPr>
      <w:sz w:val="32"/>
      <w:szCs w:val="32"/>
    </w:rPr>
  </w:style>
  <w:style w:type="paragraph" w:customStyle="1" w:styleId="Anexo11">
    <w:name w:val="Anexo 1.1"/>
    <w:basedOn w:val="Ttulo2"/>
    <w:qFormat/>
    <w:rsid w:val="00553934"/>
    <w:pPr>
      <w:keepNext w:val="0"/>
      <w:numPr>
        <w:ilvl w:val="0"/>
        <w:numId w:val="0"/>
      </w:numPr>
      <w:pBdr>
        <w:bottom w:val="single" w:sz="4" w:space="1" w:color="622423" w:themeColor="accent2" w:themeShade="7F"/>
      </w:pBdr>
      <w:spacing w:before="1080" w:after="480" w:line="252" w:lineRule="auto"/>
      <w:ind w:left="1440"/>
      <w:jc w:val="left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EA4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8.xml"/><Relationship Id="rId39" Type="http://schemas.openxmlformats.org/officeDocument/2006/relationships/header" Target="header18.xml"/><Relationship Id="rId21" Type="http://schemas.openxmlformats.org/officeDocument/2006/relationships/header" Target="header6.xml"/><Relationship Id="rId34" Type="http://schemas.openxmlformats.org/officeDocument/2006/relationships/header" Target="header14.xml"/><Relationship Id="rId42" Type="http://schemas.openxmlformats.org/officeDocument/2006/relationships/header" Target="header20.xml"/><Relationship Id="rId47" Type="http://schemas.openxmlformats.org/officeDocument/2006/relationships/hyperlink" Target="http://www.lsi.us.es/~informes/lsi-2000-10.pdf" TargetMode="External"/><Relationship Id="rId50" Type="http://schemas.openxmlformats.org/officeDocument/2006/relationships/hyperlink" Target="http://www2.ub.edu/bid/consulta_articulos.php?fichero=17serra2.htm" TargetMode="External"/><Relationship Id="rId55" Type="http://schemas.openxmlformats.org/officeDocument/2006/relationships/footer" Target="footer1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6.xml"/><Relationship Id="rId40" Type="http://schemas.openxmlformats.org/officeDocument/2006/relationships/header" Target="header19.xml"/><Relationship Id="rId45" Type="http://schemas.openxmlformats.org/officeDocument/2006/relationships/footer" Target="footer14.xml"/><Relationship Id="rId53" Type="http://schemas.openxmlformats.org/officeDocument/2006/relationships/footer" Target="footer15.xml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header" Target="header12.xml"/><Relationship Id="rId35" Type="http://schemas.openxmlformats.org/officeDocument/2006/relationships/header" Target="header15.xml"/><Relationship Id="rId43" Type="http://schemas.openxmlformats.org/officeDocument/2006/relationships/header" Target="header21.xml"/><Relationship Id="rId48" Type="http://schemas.openxmlformats.org/officeDocument/2006/relationships/hyperlink" Target="http://www.adlnet.gov/" TargetMode="External"/><Relationship Id="rId56" Type="http://schemas.openxmlformats.org/officeDocument/2006/relationships/header" Target="header27.xml"/><Relationship Id="rId8" Type="http://schemas.openxmlformats.org/officeDocument/2006/relationships/image" Target="media/image1.png"/><Relationship Id="rId51" Type="http://schemas.openxmlformats.org/officeDocument/2006/relationships/header" Target="header24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7.xml"/><Relationship Id="rId46" Type="http://schemas.openxmlformats.org/officeDocument/2006/relationships/header" Target="header23.xml"/><Relationship Id="rId59" Type="http://schemas.openxmlformats.org/officeDocument/2006/relationships/theme" Target="theme/theme1.xml"/><Relationship Id="rId20" Type="http://schemas.openxmlformats.org/officeDocument/2006/relationships/footer" Target="footer6.xml"/><Relationship Id="rId41" Type="http://schemas.openxmlformats.org/officeDocument/2006/relationships/footer" Target="footer13.xml"/><Relationship Id="rId54" Type="http://schemas.openxmlformats.org/officeDocument/2006/relationships/header" Target="header2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36" Type="http://schemas.openxmlformats.org/officeDocument/2006/relationships/footer" Target="footer12.xml"/><Relationship Id="rId49" Type="http://schemas.openxmlformats.org/officeDocument/2006/relationships/hyperlink" Target="http://atenex.educarex.es/index.do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footer" Target="footer10.xml"/><Relationship Id="rId44" Type="http://schemas.openxmlformats.org/officeDocument/2006/relationships/header" Target="header22.xml"/><Relationship Id="rId52" Type="http://schemas.openxmlformats.org/officeDocument/2006/relationships/header" Target="header2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idro/Desktop/TFM/TEXTO/plantillas/office/plantilla_word_TF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A9F05CB6E3AB40B96706898F381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8366-E380-7C43-933C-08929C1BFE1F}"/>
      </w:docPartPr>
      <w:docPartBody>
        <w:p w:rsidR="00F06E17" w:rsidRDefault="00075832">
          <w:pPr>
            <w:pStyle w:val="E0A9F05CB6E3AB40B96706898F3814EB"/>
          </w:pPr>
          <w:r w:rsidRPr="00F31D8B">
            <w:rPr>
              <w:rStyle w:val="Textodelmarcadordeposicin"/>
            </w:rPr>
            <w:t>[Título]</w:t>
          </w:r>
        </w:p>
      </w:docPartBody>
    </w:docPart>
    <w:docPart>
      <w:docPartPr>
        <w:name w:val="2FCE344894BFBD4CAB33D74DFFBC7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756F0-6097-B744-B5DC-88D816D30C82}"/>
      </w:docPartPr>
      <w:docPartBody>
        <w:p w:rsidR="00F06E17" w:rsidRDefault="00075832">
          <w:pPr>
            <w:pStyle w:val="2FCE344894BFBD4CAB33D74DFFBC74B0"/>
          </w:pPr>
          <w:r w:rsidRPr="00F31D8B">
            <w:rPr>
              <w:rStyle w:val="Textodelmarcadordeposicin"/>
            </w:rPr>
            <w:t>[Autor]</w:t>
          </w:r>
        </w:p>
      </w:docPartBody>
    </w:docPart>
    <w:docPart>
      <w:docPartPr>
        <w:name w:val="3B42CE92A642684C9B8F8767121A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20FD-1D04-9747-B1C8-BC67139D42A5}"/>
      </w:docPartPr>
      <w:docPartBody>
        <w:p w:rsidR="00F06E17" w:rsidRDefault="00075832">
          <w:pPr>
            <w:pStyle w:val="3B42CE92A642684C9B8F8767121A4953"/>
          </w:pPr>
          <w:r w:rsidRPr="00F31D8B">
            <w:rPr>
              <w:rStyle w:val="Textodelmarcadordeposicin"/>
            </w:rPr>
            <w:t>[Título]</w:t>
          </w:r>
        </w:p>
      </w:docPartBody>
    </w:docPart>
    <w:docPart>
      <w:docPartPr>
        <w:name w:val="6212C49473C4E94A8977A8E6D2ED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227CB-AC66-9C41-84AE-467845CA1D25}"/>
      </w:docPartPr>
      <w:docPartBody>
        <w:p w:rsidR="00F06E17" w:rsidRDefault="00075832">
          <w:pPr>
            <w:pStyle w:val="6212C49473C4E94A8977A8E6D2EDF1AB"/>
          </w:pPr>
          <w:r w:rsidRPr="00F31D8B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DHGGG+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2"/>
    <w:rsid w:val="00075832"/>
    <w:rsid w:val="00BA7B8B"/>
    <w:rsid w:val="00F0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0A9F05CB6E3AB40B96706898F3814EB">
    <w:name w:val="E0A9F05CB6E3AB40B96706898F3814EB"/>
  </w:style>
  <w:style w:type="paragraph" w:customStyle="1" w:styleId="2FCE344894BFBD4CAB33D74DFFBC74B0">
    <w:name w:val="2FCE344894BFBD4CAB33D74DFFBC74B0"/>
  </w:style>
  <w:style w:type="paragraph" w:customStyle="1" w:styleId="3B42CE92A642684C9B8F8767121A4953">
    <w:name w:val="3B42CE92A642684C9B8F8767121A4953"/>
  </w:style>
  <w:style w:type="paragraph" w:customStyle="1" w:styleId="6212C49473C4E94A8977A8E6D2EDF1AB">
    <w:name w:val="6212C49473C4E94A8977A8E6D2EDF1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BA73B8-3D3A-DF45-8106-8E2F145A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plantilla_word_TFM.dotx</Template>
  <TotalTime>1</TotalTime>
  <Pages>39</Pages>
  <Words>3129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del trabajo</vt:lpstr>
    </vt:vector>
  </TitlesOfParts>
  <Company>Universidad de Castilla-La Mancha</Company>
  <LinksUpToDate>false</LinksUpToDate>
  <CharactersWithSpaces>20300</CharactersWithSpaces>
  <SharedDoc>false</SharedDoc>
  <HLinks>
    <vt:vector size="234" baseType="variant">
      <vt:variant>
        <vt:i4>7012467</vt:i4>
      </vt:variant>
      <vt:variant>
        <vt:i4>219</vt:i4>
      </vt:variant>
      <vt:variant>
        <vt:i4>0</vt:i4>
      </vt:variant>
      <vt:variant>
        <vt:i4>5</vt:i4>
      </vt:variant>
      <vt:variant>
        <vt:lpwstr>http://ares.cnice.mec.es/informes/16/index.htm</vt:lpwstr>
      </vt:variant>
      <vt:variant>
        <vt:lpwstr/>
      </vt:variant>
      <vt:variant>
        <vt:i4>2621473</vt:i4>
      </vt:variant>
      <vt:variant>
        <vt:i4>216</vt:i4>
      </vt:variant>
      <vt:variant>
        <vt:i4>0</vt:i4>
      </vt:variant>
      <vt:variant>
        <vt:i4>5</vt:i4>
      </vt:variant>
      <vt:variant>
        <vt:lpwstr>http://www.boe.es/boe/dias/2003/06/03/pdfs/A21568-21570.pdf</vt:lpwstr>
      </vt:variant>
      <vt:variant>
        <vt:lpwstr/>
      </vt:variant>
      <vt:variant>
        <vt:i4>6815850</vt:i4>
      </vt:variant>
      <vt:variant>
        <vt:i4>213</vt:i4>
      </vt:variant>
      <vt:variant>
        <vt:i4>0</vt:i4>
      </vt:variant>
      <vt:variant>
        <vt:i4>5</vt:i4>
      </vt:variant>
      <vt:variant>
        <vt:lpwstr>http://empresas.sence.cl/documentos/elearning/INTEC - Estandares e-learning.pdf</vt:lpwstr>
      </vt:variant>
      <vt:variant>
        <vt:lpwstr/>
      </vt:variant>
      <vt:variant>
        <vt:i4>7340092</vt:i4>
      </vt:variant>
      <vt:variant>
        <vt:i4>210</vt:i4>
      </vt:variant>
      <vt:variant>
        <vt:i4>0</vt:i4>
      </vt:variant>
      <vt:variant>
        <vt:i4>5</vt:i4>
      </vt:variant>
      <vt:variant>
        <vt:lpwstr>http://www.cinterfor.org.uy/public/spanish/region/ampro/cinterfor/publ/kaplun/pdf/cap2.pdf</vt:lpwstr>
      </vt:variant>
      <vt:variant>
        <vt:lpwstr/>
      </vt:variant>
      <vt:variant>
        <vt:i4>6094936</vt:i4>
      </vt:variant>
      <vt:variant>
        <vt:i4>207</vt:i4>
      </vt:variant>
      <vt:variant>
        <vt:i4>0</vt:i4>
      </vt:variant>
      <vt:variant>
        <vt:i4>5</vt:i4>
      </vt:variant>
      <vt:variant>
        <vt:lpwstr>http://www.lsi.us.es/docs/doctorado/memorias/Marquez, Jose M.pdf</vt:lpwstr>
      </vt:variant>
      <vt:variant>
        <vt:lpwstr/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_Toc201288846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_Toc201288845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_Toc201288844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_Toc201288843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_Toc201288842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_Toc201288841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_Toc201288840</vt:lpwstr>
      </vt:variant>
      <vt:variant>
        <vt:i4>1966131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_Toc201288839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_Toc201288838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_Toc201288837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_Toc201288836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_Toc201288835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_Toc201288834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_Toc201288833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_Toc201288832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_Toc201288831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_Toc201288830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_Toc201288829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_Toc201288828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_Toc201288827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_Toc201288826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_Toc201288825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_Toc201288824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_Toc201288823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_Toc201288822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_Toc201288821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_Toc201288820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_Toc201288819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_Toc201288818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_Toc201288817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_Toc201288816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_Toc201288815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_Toc201288814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_Toc201288813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para detección de ataques a    aplicaciones web</dc:title>
  <dc:creator>Isidro Jara Matas</dc:creator>
  <cp:lastModifiedBy>ISIDRO JARA MATAS</cp:lastModifiedBy>
  <cp:revision>2</cp:revision>
  <cp:lastPrinted>2010-11-17T10:26:00Z</cp:lastPrinted>
  <dcterms:created xsi:type="dcterms:W3CDTF">2019-09-10T15:48:00Z</dcterms:created>
  <dcterms:modified xsi:type="dcterms:W3CDTF">2019-09-10T15:48:00Z</dcterms:modified>
</cp:coreProperties>
</file>